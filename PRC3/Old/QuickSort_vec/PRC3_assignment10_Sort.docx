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06CE08" w14:textId="77777777" w:rsidR="001B0F9F" w:rsidRDefault="001B0F9F" w:rsidP="00771B95"/>
    <w:p w14:paraId="2E1AEFDC" w14:textId="77777777" w:rsidR="00802CF4" w:rsidRPr="003A455D" w:rsidRDefault="00B93AB2" w:rsidP="003A455D">
      <w:pPr>
        <w:pStyle w:val="Heading2"/>
        <w:rPr>
          <w:sz w:val="24"/>
          <w:szCs w:val="28"/>
        </w:rPr>
      </w:pPr>
      <w:r w:rsidRPr="003A455D">
        <w:rPr>
          <w:sz w:val="28"/>
          <w:szCs w:val="28"/>
        </w:rPr>
        <w:t xml:space="preserve">Opdracht 2: Sorteren van een </w:t>
      </w:r>
      <w:proofErr w:type="spellStart"/>
      <w:r w:rsidRPr="003A455D">
        <w:rPr>
          <w:sz w:val="28"/>
          <w:szCs w:val="28"/>
        </w:rPr>
        <w:t>hash</w:t>
      </w:r>
      <w:proofErr w:type="spellEnd"/>
      <w:r w:rsidRPr="003A455D">
        <w:rPr>
          <w:sz w:val="28"/>
          <w:szCs w:val="28"/>
        </w:rPr>
        <w:t xml:space="preserve"> </w:t>
      </w:r>
      <w:proofErr w:type="spellStart"/>
      <w:r w:rsidRPr="003A455D">
        <w:rPr>
          <w:sz w:val="28"/>
          <w:szCs w:val="28"/>
        </w:rPr>
        <w:t>table</w:t>
      </w:r>
      <w:proofErr w:type="spellEnd"/>
      <w:r w:rsidRPr="003A455D">
        <w:rPr>
          <w:sz w:val="28"/>
          <w:szCs w:val="28"/>
        </w:rPr>
        <w:t xml:space="preserve"> </w:t>
      </w:r>
      <w:r w:rsidRPr="003A455D">
        <w:rPr>
          <w:sz w:val="24"/>
          <w:szCs w:val="28"/>
        </w:rPr>
        <w:t>(soort van dubbele gelinkte lijst).</w:t>
      </w:r>
    </w:p>
    <w:p w14:paraId="5A70946D" w14:textId="77777777" w:rsidR="00B93AB2" w:rsidRDefault="00B93AB2" w:rsidP="00771B95"/>
    <w:p w14:paraId="2BFAFAB5" w14:textId="77777777" w:rsidR="00801533" w:rsidRDefault="00B93AB2" w:rsidP="00771B95">
      <w:r>
        <w:t xml:space="preserve">Deze opdracht gaat over gelinkte lijsten, specifieker: het sorteren van een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. Een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is een data structuur waarin </w:t>
      </w:r>
      <w:r w:rsidR="00801533">
        <w:t>sleutels (</w:t>
      </w:r>
      <w:proofErr w:type="spellStart"/>
      <w:r w:rsidR="00801533">
        <w:t>keys</w:t>
      </w:r>
      <w:proofErr w:type="spellEnd"/>
      <w:r w:rsidR="00801533">
        <w:t xml:space="preserve">) </w:t>
      </w:r>
      <w:proofErr w:type="spellStart"/>
      <w:r w:rsidR="00801533">
        <w:t>gemapt</w:t>
      </w:r>
      <w:proofErr w:type="spellEnd"/>
      <w:r w:rsidR="00801533">
        <w:t xml:space="preserve"> zijn aan data (</w:t>
      </w:r>
      <w:proofErr w:type="spellStart"/>
      <w:r w:rsidR="00801533">
        <w:t>values</w:t>
      </w:r>
      <w:proofErr w:type="spellEnd"/>
      <w:r w:rsidR="00801533">
        <w:t xml:space="preserve">). Hoe </w:t>
      </w:r>
      <w:r w:rsidR="0046473A">
        <w:t>ziet dat eruit? Bijvoorbeeld een lijst met de volgende fruit soorten:</w:t>
      </w:r>
    </w:p>
    <w:p w14:paraId="5670B4D0" w14:textId="77777777" w:rsidR="0046473A" w:rsidRDefault="0046473A" w:rsidP="0046473A">
      <w:pPr>
        <w:pStyle w:val="ListParagraph"/>
        <w:numPr>
          <w:ilvl w:val="0"/>
          <w:numId w:val="8"/>
        </w:numPr>
      </w:pPr>
      <w:r>
        <w:t>ananas</w:t>
      </w:r>
    </w:p>
    <w:p w14:paraId="3CD57F35" w14:textId="77777777" w:rsidR="0046473A" w:rsidRDefault="0046473A" w:rsidP="0046473A">
      <w:pPr>
        <w:pStyle w:val="ListParagraph"/>
        <w:numPr>
          <w:ilvl w:val="0"/>
          <w:numId w:val="8"/>
        </w:numPr>
      </w:pPr>
      <w:r>
        <w:t>appel</w:t>
      </w:r>
    </w:p>
    <w:p w14:paraId="657DE074" w14:textId="77777777" w:rsidR="0046473A" w:rsidRDefault="0046473A" w:rsidP="0046473A">
      <w:pPr>
        <w:pStyle w:val="ListParagraph"/>
        <w:numPr>
          <w:ilvl w:val="0"/>
          <w:numId w:val="8"/>
        </w:numPr>
      </w:pPr>
      <w:r>
        <w:t>banaan</w:t>
      </w:r>
    </w:p>
    <w:p w14:paraId="2918B7EE" w14:textId="77777777" w:rsidR="0046473A" w:rsidRDefault="0046473A" w:rsidP="0046473A">
      <w:pPr>
        <w:pStyle w:val="ListParagraph"/>
        <w:numPr>
          <w:ilvl w:val="0"/>
          <w:numId w:val="8"/>
        </w:numPr>
      </w:pPr>
      <w:r>
        <w:t>braam</w:t>
      </w:r>
    </w:p>
    <w:p w14:paraId="3454ED9E" w14:textId="0B01BB76" w:rsidR="0046473A" w:rsidRDefault="001E4897" w:rsidP="0046473A">
      <w:pPr>
        <w:pStyle w:val="ListParagraph"/>
        <w:numPr>
          <w:ilvl w:val="0"/>
          <w:numId w:val="8"/>
        </w:numPr>
      </w:pPr>
      <w:r>
        <w:t>dadel</w:t>
      </w:r>
    </w:p>
    <w:p w14:paraId="392C9D2B" w14:textId="77938F99" w:rsidR="0046473A" w:rsidRDefault="00AD0FBD" w:rsidP="0046473A"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2F8C9DA" wp14:editId="1E838F4B">
                <wp:simplePos x="0" y="0"/>
                <wp:positionH relativeFrom="column">
                  <wp:posOffset>431800</wp:posOffset>
                </wp:positionH>
                <wp:positionV relativeFrom="paragraph">
                  <wp:posOffset>180340</wp:posOffset>
                </wp:positionV>
                <wp:extent cx="3140710" cy="1659255"/>
                <wp:effectExtent l="0" t="0" r="34290" b="42545"/>
                <wp:wrapTopAndBottom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0710" cy="1659255"/>
                          <a:chOff x="0" y="0"/>
                          <a:chExt cx="3140710" cy="1659255"/>
                        </a:xfrm>
                      </wpg:grpSpPr>
                      <wps:wsp>
                        <wps:cNvPr id="6" name="Straight Arrow Connector 6"/>
                        <wps:cNvCnPr/>
                        <wps:spPr>
                          <a:xfrm>
                            <a:off x="182880" y="2286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C4C8BF" w14:textId="24C8553B" w:rsidR="004102FC" w:rsidRDefault="004102FC" w:rsidP="002D4241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57150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0C96C1" w14:textId="7FFFC312" w:rsidR="004102FC" w:rsidRDefault="004102FC" w:rsidP="002D4241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114300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56BB4A" w14:textId="66CFDD83" w:rsidR="004102FC" w:rsidRDefault="004102FC" w:rsidP="002D4241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82245" y="8001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800100" y="0"/>
                            <a:ext cx="800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584294" w14:textId="7493FF17" w:rsidR="004102FC" w:rsidRDefault="004102FC" w:rsidP="002D4241">
                              <w:pPr>
                                <w:jc w:val="center"/>
                              </w:pPr>
                              <w:r>
                                <w:t>ananas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800100" y="571500"/>
                            <a:ext cx="800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70C97C" w14:textId="695C1049" w:rsidR="004102FC" w:rsidRDefault="004102FC" w:rsidP="002D4241">
                              <w:pPr>
                                <w:jc w:val="center"/>
                              </w:pPr>
                              <w:r>
                                <w:t>banaan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800100" y="1143000"/>
                            <a:ext cx="800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882F30" w14:textId="14B0D53C" w:rsidR="004102FC" w:rsidRDefault="004102FC" w:rsidP="002D4241">
                              <w:pPr>
                                <w:jc w:val="center"/>
                              </w:pPr>
                              <w:r>
                                <w:t>dadel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342900" y="1143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342900" y="6858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342900" y="12573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57400" y="0"/>
                            <a:ext cx="800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81974D" w14:textId="289FE7B0" w:rsidR="004102FC" w:rsidRDefault="004102FC" w:rsidP="002D4241">
                              <w:pPr>
                                <w:jc w:val="center"/>
                              </w:pPr>
                              <w:r>
                                <w:t>appel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057400" y="571500"/>
                            <a:ext cx="800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483682" w14:textId="13853FAC" w:rsidR="004102FC" w:rsidRDefault="004102FC" w:rsidP="002D4241">
                              <w:pPr>
                                <w:jc w:val="center"/>
                              </w:pPr>
                              <w:r>
                                <w:t>braam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1600200" y="1143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1600200" y="6858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2" name="Group 52"/>
                        <wpg:cNvGrpSpPr/>
                        <wpg:grpSpPr>
                          <a:xfrm>
                            <a:off x="120650" y="1370330"/>
                            <a:ext cx="114300" cy="288925"/>
                            <a:chOff x="0" y="0"/>
                            <a:chExt cx="114300" cy="288925"/>
                          </a:xfrm>
                        </wpg:grpSpPr>
                        <wps:wsp>
                          <wps:cNvPr id="41" name="Straight Arrow Connector 41"/>
                          <wps:cNvCnPr/>
                          <wps:spPr>
                            <a:xfrm rot="5400000">
                              <a:off x="-58420" y="11430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none" w="lg" len="lg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2" name="Group 42"/>
                          <wpg:cNvGrpSpPr/>
                          <wpg:grpSpPr>
                            <a:xfrm rot="5400000">
                              <a:off x="0" y="174625"/>
                              <a:ext cx="114300" cy="114300"/>
                              <a:chOff x="0" y="0"/>
                              <a:chExt cx="228600" cy="228600"/>
                            </a:xfrm>
                          </wpg:grpSpPr>
                          <wps:wsp>
                            <wps:cNvPr id="43" name="Straight Connector 43"/>
                            <wps:cNvCnPr/>
                            <wps:spPr>
                              <a:xfrm flipV="1"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accent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Straight Connector 44"/>
                            <wps:cNvCnPr/>
                            <wps:spPr>
                              <a:xfrm flipH="1" flipV="1"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accent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53" name="Group 53"/>
                        <wpg:cNvGrpSpPr/>
                        <wpg:grpSpPr>
                          <a:xfrm rot="16200000">
                            <a:off x="1683068" y="1119822"/>
                            <a:ext cx="114300" cy="288925"/>
                            <a:chOff x="0" y="0"/>
                            <a:chExt cx="114300" cy="288925"/>
                          </a:xfrm>
                        </wpg:grpSpPr>
                        <wps:wsp>
                          <wps:cNvPr id="54" name="Straight Arrow Connector 54"/>
                          <wps:cNvCnPr/>
                          <wps:spPr>
                            <a:xfrm rot="5400000">
                              <a:off x="-58420" y="11430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none" w="lg" len="lg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5" name="Group 55"/>
                          <wpg:cNvGrpSpPr/>
                          <wpg:grpSpPr>
                            <a:xfrm rot="5400000">
                              <a:off x="0" y="174625"/>
                              <a:ext cx="114300" cy="114300"/>
                              <a:chOff x="0" y="0"/>
                              <a:chExt cx="228600" cy="228600"/>
                            </a:xfrm>
                          </wpg:grpSpPr>
                          <wps:wsp>
                            <wps:cNvPr id="56" name="Straight Connector 56"/>
                            <wps:cNvCnPr/>
                            <wps:spPr>
                              <a:xfrm flipV="1"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accent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" name="Straight Connector 57"/>
                            <wps:cNvCnPr/>
                            <wps:spPr>
                              <a:xfrm flipH="1" flipV="1"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accent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58" name="Group 58"/>
                        <wpg:cNvGrpSpPr/>
                        <wpg:grpSpPr>
                          <a:xfrm rot="16200000">
                            <a:off x="2939098" y="547052"/>
                            <a:ext cx="114300" cy="288925"/>
                            <a:chOff x="0" y="0"/>
                            <a:chExt cx="114300" cy="288925"/>
                          </a:xfrm>
                        </wpg:grpSpPr>
                        <wps:wsp>
                          <wps:cNvPr id="59" name="Straight Arrow Connector 59"/>
                          <wps:cNvCnPr/>
                          <wps:spPr>
                            <a:xfrm rot="5400000">
                              <a:off x="-58420" y="11430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none" w="lg" len="lg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0" name="Group 60"/>
                          <wpg:cNvGrpSpPr/>
                          <wpg:grpSpPr>
                            <a:xfrm rot="5400000">
                              <a:off x="0" y="174625"/>
                              <a:ext cx="114300" cy="114300"/>
                              <a:chOff x="0" y="0"/>
                              <a:chExt cx="228600" cy="228600"/>
                            </a:xfrm>
                          </wpg:grpSpPr>
                          <wps:wsp>
                            <wps:cNvPr id="61" name="Straight Connector 61"/>
                            <wps:cNvCnPr/>
                            <wps:spPr>
                              <a:xfrm flipV="1"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accent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Straight Connector 62"/>
                            <wps:cNvCnPr/>
                            <wps:spPr>
                              <a:xfrm flipH="1" flipV="1"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accent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63" name="Group 63"/>
                        <wpg:cNvGrpSpPr/>
                        <wpg:grpSpPr>
                          <a:xfrm rot="16200000">
                            <a:off x="2938463" y="-25083"/>
                            <a:ext cx="114300" cy="288925"/>
                            <a:chOff x="0" y="0"/>
                            <a:chExt cx="114300" cy="288925"/>
                          </a:xfrm>
                        </wpg:grpSpPr>
                        <wps:wsp>
                          <wps:cNvPr id="64" name="Straight Arrow Connector 64"/>
                          <wps:cNvCnPr/>
                          <wps:spPr>
                            <a:xfrm rot="5400000">
                              <a:off x="-58420" y="11430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none" w="lg" len="lg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5" name="Group 65"/>
                          <wpg:cNvGrpSpPr/>
                          <wpg:grpSpPr>
                            <a:xfrm rot="5400000">
                              <a:off x="0" y="174625"/>
                              <a:ext cx="114300" cy="114300"/>
                              <a:chOff x="0" y="0"/>
                              <a:chExt cx="228600" cy="228600"/>
                            </a:xfrm>
                          </wpg:grpSpPr>
                          <wps:wsp>
                            <wps:cNvPr id="66" name="Straight Connector 66"/>
                            <wps:cNvCnPr/>
                            <wps:spPr>
                              <a:xfrm flipV="1"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accent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" name="Straight Connector 67"/>
                            <wps:cNvCnPr/>
                            <wps:spPr>
                              <a:xfrm flipH="1" flipV="1"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accent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8" o:spid="_x0000_s1026" style="position:absolute;margin-left:34pt;margin-top:14.2pt;width:247.3pt;height:130.65pt;z-index:251700224" coordsize="3140710,16592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6" o:spid="_x0000_s1027" type="#_x0000_t32" style="position:absolute;left:182880;top:2286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HUxe8QAAADaAAAADwAAAGRycy9kb3ducmV2LnhtbESPQWsCMRSE70L/Q3gFb5qtB5HtRmkt&#10;amlFqe2hx8fmubt08xKSuK7/vhEEj8PMfMMUi960oiMfGssKnsYZCOLS6oYrBT/fq9EMRIjIGlvL&#10;pOBCARbzh0GBubZn/qLuECuRIBxyVFDH6HIpQ1mTwTC2jjh5R+sNxiR9JbXHc4KbVk6ybCoNNpwW&#10;anS0rKn8O5yMgo/tZhm7zF/c2472M/f5evxd90oNH/uXZxCR+ngP39rvWsEUrlfSDZDz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wdTF7xAAAANoAAAAPAAAAAAAAAAAA&#10;AAAAAKECAABkcnMvZG93bnJldi54bWxQSwUGAAAAAAQABAD5AAAAkgMAAAAA&#10;" strokecolor="#4f81bd [3204]" strokeweight="2pt">
                  <v:stroke endarrow="open"/>
                  <v:shadow on="t" opacity="24903f" mv:blur="40000f" origin=",.5" offset="0,20000emu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" o:spid="_x0000_s1028" type="#_x0000_t202" style="position:absolute;width:342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w9J+wgAA&#10;ANoAAAAPAAAAZHJzL2Rvd25yZXYueG1sRI9Lq8IwFIT3gv8hHMGdpip4pRrFB4KId+EDcXlojm2x&#10;OSlN1PrvjSC4HGbmG2Yyq00hHlS53LKCXjcCQZxYnXOq4HRcd0YgnEfWWFgmBS9yMJs2GxOMtX3y&#10;nh4Hn4oAYRejgsz7MpbSJRkZdF1bEgfvaiuDPsgqlbrCZ4CbQvajaCgN5hwWMixpmVFyO9yNgs3x&#10;td3/Lf+HZrtYXXZn6c7r1U6pdquej0F4qv0v/G1vtIIBfK6EGyCn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PD0n7CAAAA2gAAAA8AAAAAAAAAAAAAAAAAlwIAAGRycy9kb3du&#10;cmV2LnhtbFBLBQYAAAAABAAEAPUAAACGAwAAAAA=&#10;" filled="f" strokecolor="black [3213]">
                  <v:textbox>
                    <w:txbxContent>
                      <w:p w14:paraId="7CC4C8BF" w14:textId="24C8553B" w:rsidR="004102FC" w:rsidRDefault="004102FC" w:rsidP="002D4241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4" o:spid="_x0000_s1029" type="#_x0000_t202" style="position:absolute;top:571500;width:342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KkoKwgAA&#10;ANoAAAAPAAAAZHJzL2Rvd25yZXYueG1sRI9Lq8IwFIT3gv8hHMGdpop4pRrFB4KId+EDcXlojm2x&#10;OSlN1PrvjSC4HGbmG2Yyq00hHlS53LKCXjcCQZxYnXOq4HRcd0YgnEfWWFgmBS9yMJs2GxOMtX3y&#10;nh4Hn4oAYRejgsz7MpbSJRkZdF1bEgfvaiuDPsgqlbrCZ4CbQvajaCgN5hwWMixpmVFyO9yNgs3x&#10;td3/Lf+HZrtYXXZn6c7r1U6pdquej0F4qv0v/G1vtIIBfK6EGyCn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wqSgrCAAAA2gAAAA8AAAAAAAAAAAAAAAAAlwIAAGRycy9kb3du&#10;cmV2LnhtbFBLBQYAAAAABAAEAPUAAACGAwAAAAA=&#10;" filled="f" strokecolor="black [3213]">
                  <v:textbox>
                    <w:txbxContent>
                      <w:p w14:paraId="3D0C96C1" w14:textId="7FFFC312" w:rsidR="004102FC" w:rsidRDefault="004102FC" w:rsidP="002D4241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5" o:spid="_x0000_s1030" type="#_x0000_t202" style="position:absolute;top:1143000;width:342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Zu+RwgAA&#10;ANoAAAAPAAAAZHJzL2Rvd25yZXYueG1sRI9Lq8IwFIT3gv8hHMGdpgp6pRrFB4KId+EDcXlojm2x&#10;OSlN1PrvjSC4HGbmG2Yyq00hHlS53LKCXjcCQZxYnXOq4HRcd0YgnEfWWFgmBS9yMJs2GxOMtX3y&#10;nh4Hn4oAYRejgsz7MpbSJRkZdF1bEgfvaiuDPsgqlbrCZ4CbQvajaCgN5hwWMixpmVFyO9yNgs3x&#10;td3/Lf+HZrtYXXZn6c7r1U6pdquej0F4qv0v/G1vtIIBfK6EGyCn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Nm75HCAAAA2gAAAA8AAAAAAAAAAAAAAAAAlwIAAGRycy9kb3du&#10;cmV2LnhtbFBLBQYAAAAABAAEAPUAAACGAwAAAAA=&#10;" filled="f" strokecolor="black [3213]">
                  <v:textbox>
                    <w:txbxContent>
                      <w:p w14:paraId="6B56BB4A" w14:textId="66CFDD83" w:rsidR="004102FC" w:rsidRDefault="004102FC" w:rsidP="002D4241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shape>
                <v:shape id="Straight Arrow Connector 7" o:spid="_x0000_s1031" type="#_x0000_t32" style="position:absolute;left:182245;top:8001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zmU4MQAAADaAAAADwAAAGRycy9kb3ducmV2LnhtbESPT2sCMRTE70K/Q3iF3jRbD1VWo7QW&#10;26LS4p9Dj4/Nc3fp5iUk6bp+eyMIHoeZ+Q0znXemES35UFtW8DzIQBAXVtdcKjjsl/0xiBCRNTaW&#10;ScGZAsxnD70p5tqeeEvtLpYiQTjkqKCK0eVShqIig2FgHXHyjtYbjEn6UmqPpwQ3jRxm2Ys0WHNa&#10;qNDRoqLib/dvFKw2n4vYZv7s3r/pZ+zWb8ffj06pp8fudQIiUhfv4Vv7SysYwfVKugFyd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fOZTgxAAAANoAAAAPAAAAAAAAAAAA&#10;AAAAAKECAABkcnMvZG93bnJldi54bWxQSwUGAAAAAAQABAD5AAAAkgMAAAAA&#10;" strokecolor="#4f81bd [3204]" strokeweight="2pt">
                  <v:stroke endarrow="open"/>
                  <v:shadow on="t" opacity="24903f" mv:blur="40000f" origin=",.5" offset="0,20000emu"/>
                </v:shape>
                <v:shape id="Text Box 8" o:spid="_x0000_s1032" type="#_x0000_t202" style="position:absolute;left:800100;width:8001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Z0APvQAA&#10;ANoAAAAPAAAAZHJzL2Rvd25yZXYueG1sRE+7CsIwFN0F/yFcwU1THVSqUXwgiOhgFXG8NNe22NyU&#10;Jmr9ezMIjofzni0aU4oX1a6wrGDQj0AQp1YXnCm4nLe9CQjnkTWWlknBhxws5u3WDGNt33yiV+Iz&#10;EULYxagg976KpXRpTgZd31bEgbvb2qAPsM6krvEdwk0ph1E0kgYLDg05VrTOKX0kT6Ngd/7sT+P1&#10;cWT2q83tcJXuut0clOp2muUUhKfG/8U/904rCFvDlXAD5PwL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dZ0APvQAAANoAAAAPAAAAAAAAAAAAAAAAAJcCAABkcnMvZG93bnJldi54&#10;bWxQSwUGAAAAAAQABAD1AAAAgQMAAAAA&#10;" filled="f" strokecolor="black [3213]">
                  <v:textbox>
                    <w:txbxContent>
                      <w:p w14:paraId="68584294" w14:textId="7493FF17" w:rsidR="004102FC" w:rsidRDefault="004102FC" w:rsidP="002D4241">
                        <w:pPr>
                          <w:jc w:val="center"/>
                        </w:pPr>
                        <w:r>
                          <w:t>ananas</w:t>
                        </w:r>
                      </w:p>
                    </w:txbxContent>
                  </v:textbox>
                </v:shape>
                <v:shape id="Text Box 9" o:spid="_x0000_s1033" type="#_x0000_t202" style="position:absolute;left:800100;top:571500;width:8001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K+WUxAAA&#10;ANoAAAAPAAAAZHJzL2Rvd25yZXYueG1sRI9Pa8JAFMTvBb/D8gRvdaMHramraIIQxB78g/T4yL4m&#10;odm3Ibtq8u3dQsHjMDO/YZbrztTiTq2rLCuYjCMQxLnVFRcKLufd+wcI55E11pZJQU8O1qvB2xJj&#10;bR98pPvJFyJA2MWooPS+iaV0eUkG3dg2xMH7sa1BH2RbSN3iI8BNLadRNJMGKw4LJTaUlJT/nm5G&#10;QXbu98d58jUz+236fbhKd92lB6VGw27zCcJT51/h/3amFSzg70q4AXL1B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ivllMQAAADaAAAADwAAAAAAAAAAAAAAAACXAgAAZHJzL2Rv&#10;d25yZXYueG1sUEsFBgAAAAAEAAQA9QAAAIgDAAAAAA==&#10;" filled="f" strokecolor="black [3213]">
                  <v:textbox>
                    <w:txbxContent>
                      <w:p w14:paraId="0370C97C" w14:textId="695C1049" w:rsidR="004102FC" w:rsidRDefault="004102FC" w:rsidP="002D4241">
                        <w:pPr>
                          <w:jc w:val="center"/>
                        </w:pPr>
                        <w:r>
                          <w:t>banaan</w:t>
                        </w:r>
                      </w:p>
                    </w:txbxContent>
                  </v:textbox>
                </v:shape>
                <v:shape id="Text Box 10" o:spid="_x0000_s1034" type="#_x0000_t202" style="position:absolute;left:800100;top:1143000;width:8001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PR+LxAAA&#10;ANsAAAAPAAAAZHJzL2Rvd25yZXYueG1sRI9Li8JAEITvC/6HoYW9rRM9qERH8YEg4h58IB6bTJsE&#10;Mz0hM6vx39uHBW/dVHXV19N56yr1oCaUng30ewko4szbknMD59PmZwwqRGSLlWcy8KIA81nna4qp&#10;9U8+0OMYcyUhHFI0UMRYp1qHrCCHoedrYtFuvnEYZW1ybRt8Srir9CBJhtphydJQYE2rgrL78c8Z&#10;2J5eu8No9Tt0u+X6ur/ocNms98Z8d9vFBFSkNn7M/9dbK/hCL7/IAHr2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T0fi8QAAADbAAAADwAAAAAAAAAAAAAAAACXAgAAZHJzL2Rv&#10;d25yZXYueG1sUEsFBgAAAAAEAAQA9QAAAIgDAAAAAA==&#10;" filled="f" strokecolor="black [3213]">
                  <v:textbox>
                    <w:txbxContent>
                      <w:p w14:paraId="0A882F30" w14:textId="14B0D53C" w:rsidR="004102FC" w:rsidRDefault="004102FC" w:rsidP="002D4241">
                        <w:pPr>
                          <w:jc w:val="center"/>
                        </w:pPr>
                        <w:r>
                          <w:t>dadel</w:t>
                        </w:r>
                      </w:p>
                    </w:txbxContent>
                  </v:textbox>
                </v:shape>
                <v:shape id="Straight Arrow Connector 11" o:spid="_x0000_s1035" type="#_x0000_t32" style="position:absolute;left:342900;top:114300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dNPQsIAAADbAAAADwAAAGRycy9kb3ducmV2LnhtbERPTWsCMRC9F/wPYQRvmtVDka1RWkUr&#10;VpTaHnocNuPu0s0kJHFd/30jCL3N433ObNGZRrTkQ21ZwXiUgSAurK65VPD9tR5OQYSIrLGxTApu&#10;FGAx7z3NMNf2yp/UnmIpUgiHHBVUMbpcylBUZDCMrCNO3Nl6gzFBX0rt8ZrCTSMnWfYsDdacGip0&#10;tKyo+D1djILd/n0Z28zf3OpAx6n7eDv/bDqlBv3u9QVEpC7+ix/urU7zx3D/JR0g5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dNPQsIAAADbAAAADwAAAAAAAAAAAAAA&#10;AAChAgAAZHJzL2Rvd25yZXYueG1sUEsFBgAAAAAEAAQA+QAAAJA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13" o:spid="_x0000_s1036" type="#_x0000_t32" style="position:absolute;left:342900;top:685800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k10rsIAAADbAAAADwAAAGRycy9kb3ducmV2LnhtbERPS2sCMRC+F/wPYQRvNWuFIluj+KAq&#10;bVFqe/A4bMbdxc0kJHFd/31TKPQ2H99zpvPONKIlH2rLCkbDDARxYXXNpYLvr9fHCYgQkTU2lknB&#10;nQLMZ72HKeba3viT2mMsRQrhkKOCKkaXSxmKigyGoXXEiTtbbzAm6EupPd5SuGnkU5Y9S4M1p4YK&#10;Ha0qKi7Hq1Hw9rFdxTbzd7fe02Hi3pfn06ZTatDvFi8gInXxX/zn3uk0fwy/v6QD5Ow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k10rsIAAADbAAAADwAAAAAAAAAAAAAA&#10;AAChAgAAZHJzL2Rvd25yZXYueG1sUEsFBgAAAAAEAAQA+QAAAJA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14" o:spid="_x0000_s1037" type="#_x0000_t32" style="position:absolute;left:342900;top:1257300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aTs2sIAAADbAAAADwAAAGRycy9kb3ducmV2LnhtbERPS2sCMRC+F/wPYQRvNWuRIluj+KAq&#10;bVFqe/A4bMbdxc0kJHFd/31TKPQ2H99zpvPONKIlH2rLCkbDDARxYXXNpYLvr9fHCYgQkTU2lknB&#10;nQLMZ72HKeba3viT2mMsRQrhkKOCKkaXSxmKigyGoXXEiTtbbzAm6EupPd5SuGnkU5Y9S4M1p4YK&#10;Ha0qKi7Hq1Hw9rFdxTbzd7fe02Hi3pfn06ZTatDvFi8gInXxX/zn3uk0fwy/v6QD5Ow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aTs2sIAAADbAAAADwAAAAAAAAAAAAAA&#10;AAChAgAAZHJzL2Rvd25yZXYueG1sUEsFBgAAAAAEAAQA+QAAAJADAAAAAA==&#10;" strokecolor="#4f81bd [3204]" strokeweight="2pt">
                  <v:stroke endarrow="open"/>
                  <v:shadow on="t" opacity="24903f" mv:blur="40000f" origin=",.5" offset="0,20000emu"/>
                </v:shape>
                <v:shape id="Text Box 15" o:spid="_x0000_s1038" type="#_x0000_t202" style="position:absolute;left:2057400;width:8001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SrwTwwAA&#10;ANsAAAAPAAAAZHJzL2Rvd25yZXYueG1sRE9Na8JAEL0X/A/LCL3VTQtVSd1ImxAIogejSI9DdpqE&#10;ZmdDdhvjv+8WCt7m8T5ns51MJ0YaXGtZwfMiAkFcWd1yreB8yp/WIJxH1thZJgU3crBNZg8bjLW9&#10;8pHG0tcihLCLUUHjfR9L6aqGDLqF7YkD92UHgz7AoZZ6wGsIN518iaKlNNhyaGiwp7Sh6rv8MQqK&#10;0213XKWHpdl9ZJ/7i3SXPNsr9Tif3t9AeJr8XfzvLnSY/wp/v4QDZPI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SrwTwwAAANsAAAAPAAAAAAAAAAAAAAAAAJcCAABkcnMvZG93&#10;bnJldi54bWxQSwUGAAAAAAQABAD1AAAAhwMAAAAA&#10;" filled="f" strokecolor="black [3213]">
                  <v:textbox>
                    <w:txbxContent>
                      <w:p w14:paraId="4E81974D" w14:textId="289FE7B0" w:rsidR="004102FC" w:rsidRDefault="004102FC" w:rsidP="002D4241">
                        <w:pPr>
                          <w:jc w:val="center"/>
                        </w:pPr>
                        <w:r>
                          <w:t>appel</w:t>
                        </w:r>
                      </w:p>
                    </w:txbxContent>
                  </v:textbox>
                </v:shape>
                <v:shape id="Text Box 16" o:spid="_x0000_s1039" type="#_x0000_t202" style="position:absolute;left:2057400;top:571500;width:8001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mCJkwAAA&#10;ANsAAAAPAAAAZHJzL2Rvd25yZXYueG1sRE/LqsIwEN0L/kMYwZ2muqiXahQfCCK68IG4HJqxLTaT&#10;0kStf28E4e7mcJ4zmTWmFE+qXWFZwaAfgSBOrS44U3A+rXt/IJxH1lhaJgVvcjCbtlsTTLR98YGe&#10;R5+JEMIuQQW591UipUtzMuj6tiIO3M3WBn2AdSZ1ja8Qbko5jKJYGiw4NORY0TKn9H58GAWb03t7&#10;GC33sdkuVtfdRbrLerVTqttp5mMQnhr/L/65NzrMj+H7SzhATj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lmCJkwAAAANsAAAAPAAAAAAAAAAAAAAAAAJcCAABkcnMvZG93bnJl&#10;di54bWxQSwUGAAAAAAQABAD1AAAAhAMAAAAA&#10;" filled="f" strokecolor="black [3213]">
                  <v:textbox>
                    <w:txbxContent>
                      <w:p w14:paraId="09483682" w14:textId="13853FAC" w:rsidR="004102FC" w:rsidRDefault="004102FC" w:rsidP="002D4241">
                        <w:pPr>
                          <w:jc w:val="center"/>
                        </w:pPr>
                        <w:r>
                          <w:t>braam</w:t>
                        </w:r>
                      </w:p>
                    </w:txbxContent>
                  </v:textbox>
                </v:shape>
                <v:shape id="Straight Arrow Connector 17" o:spid="_x0000_s1040" type="#_x0000_t32" style="position:absolute;left:1600200;top:114300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XZyrcMAAADbAAAADwAAAGRycy9kb3ducmV2LnhtbERPS2sCMRC+F/wPYQRvNWsPVrZG8UFV&#10;2qLU9uBx2Iy7i5tJSOK6/vumUOhtPr7nTOedaURLPtSWFYyGGQjiwuqaSwXfX6+PExAhImtsLJOC&#10;OwWYz3oPU8y1vfEntcdYihTCIUcFVYwulzIUFRkMQ+uIE3e23mBM0JdSe7ylcNPIpywbS4M1p4YK&#10;Ha0qKi7Hq1Hw9rFdxTbzd7fe02Hi3pfn06ZTatDvFi8gInXxX/zn3uk0/xl+f0kHyNk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12cq3DAAAA2wAAAA8AAAAAAAAAAAAA&#10;AAAAoQIAAGRycy9kb3ducmV2LnhtbFBLBQYAAAAABAAEAPkAAACRAwAAAAA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18" o:spid="_x0000_s1041" type="#_x0000_t32" style="position:absolute;left:1600200;top:685800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Onm38UAAADbAAAADwAAAGRycy9kb3ducmV2LnhtbESPQU8CMRCF7yb+h2ZMvEFXD4asFIIY&#10;lQDRiB44TrbD7sbttGnLsvx75kDibSbvzXvfTOeD61RPMbWeDTyMC1DElbct1wZ+f95GE1ApI1vs&#10;PJOBMyWYz25vplhaf+Jv6ne5VhLCqUQDTc6h1DpVDTlMYx+IRTv46DDLGmttI54k3HX6sSietMOW&#10;paHBQMuGqr/d0RlYbz+WuS/iObx+0tckbF4O+/fBmPu7YfEMKtOQ/83X65UVfIGVX2QAPb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Onm38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group id="Group 52" o:spid="_x0000_s1042" style="position:absolute;left:120650;top:1370330;width:114300;height:288925" coordsize="114300,2889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yUA2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uY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5MlANsUAAADbAAAA&#10;DwAAAAAAAAAAAAAAAACpAgAAZHJzL2Rvd25yZXYueG1sUEsFBgAAAAAEAAQA+gAAAJsDAAAAAA==&#10;">
                  <v:shape id="Straight Arrow Connector 41" o:spid="_x0000_s1043" type="#_x0000_t32" style="position:absolute;left:-58420;top:114300;width:228600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0SgtMIAAADbAAAADwAAAGRycy9kb3ducmV2LnhtbESPQWvCQBSE70L/w/IKvZmNVsSmrlIE&#10;wd405uDxNfuahGbfht01pv56VxA8DjPzDbNcD6YVPTnfWFYwSVIQxKXVDVcKiuN2vADhA7LG1jIp&#10;+CcP69XLaImZthc+UJ+HSkQI+wwV1CF0mZS+rMmgT2xHHL1f6wyGKF0ltcNLhJtWTtN0Lg02HBdq&#10;7GhTU/mXn40Cefoueyp4v7leP95N1TU/WuZKvb0OX58gAg3hGX60d1rBbAL3L/EHyNUN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0SgtMIAAADbAAAADwAAAAAAAAAAAAAA&#10;AAChAgAAZHJzL2Rvd25yZXYueG1sUEsFBgAAAAAEAAQA+QAAAJADAAAAAA==&#10;" strokecolor="#4f81bd [3204]" strokeweight="2pt">
                    <v:stroke endarrowwidth="wide" endarrowlength="long"/>
                    <v:shadow on="t" opacity="24903f" mv:blur="40000f" origin=",.5" offset="0,20000emu"/>
                  </v:shape>
                  <v:group id="Group 42" o:spid="_x0000_s1044" style="position:absolute;top:174625;width:114300;height:114300;rotation:90" coordsize="228600,228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ba787DAAAA2wAAAA8A&#10;AAAAAAAAAAAAAAAAqQIAAGRycy9kb3ducmV2LnhtbFBLBQYAAAAABAAEAPoAAACZAwAAAAA=&#10;">
                    <v:line id="Straight Connector 43" o:spid="_x0000_s1045" style="position:absolute;flip:y;visibility:visible;mso-wrap-style:square" from="0,0" to="2286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7819MAAAADbAAAADwAAAGRycy9kb3ducmV2LnhtbESP0YrCMBRE3wX/IVxh3zR1FdFqFBEF&#10;fRKrH3Bprm2xuSlJ1nb/3giCj8PMnGFWm87U4knOV5YVjEcJCOLc6ooLBbfrYTgH4QOyxtoyKfgn&#10;D5t1v7fCVNuWL/TMQiEihH2KCsoQmlRKn5dk0I9sQxy9u3UGQ5SukNphG+Gmlr9JMpMGK44LJTa0&#10;Kyl/ZH9GAS3ceX6pD0ezyPeVC/pRtKebUj+DbrsEEagL3/CnfdQKphN4f4k/QK5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u/NfTAAAAA2wAAAA8AAAAAAAAAAAAAAAAA&#10;oQIAAGRycy9kb3ducmV2LnhtbFBLBQYAAAAABAAEAPkAAACOAwAAAAA=&#10;" strokecolor="#4f81bd [3204]" strokeweight="2pt"/>
                    <v:line id="Straight Connector 44" o:spid="_x0000_s1046" style="position:absolute;flip:x y;visibility:visible;mso-wrap-style:square" from="0,0" to="2286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kTOpsEAAADbAAAADwAAAGRycy9kb3ducmV2LnhtbESPT4vCMBTE74LfITzBm6Zq0W7XKCII&#10;3sR/97fN27bYvJQm1rqffiMIHoeZ+Q2zXHemEi01rrSsYDKOQBBnVpecK7icd6MEhPPIGivLpOBJ&#10;Dtarfm+JqbYPPlJ78rkIEHYpKii8r1MpXVaQQTe2NXHwfm1j0AfZ5FI3+AhwU8lpFM2lwZLDQoE1&#10;bQvKbqe7UaATOiRxfPhr54vZ1H39RO01uyg1HHSbbxCeOv8Jv9t7rSCO4fUl/AC5+g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RM6mwQAAANsAAAAPAAAAAAAAAAAAAAAA&#10;AKECAABkcnMvZG93bnJldi54bWxQSwUGAAAAAAQABAD5AAAAjwMAAAAA&#10;" strokecolor="#4f81bd [3204]" strokeweight="2pt"/>
                  </v:group>
                </v:group>
                <v:group id="Group 53" o:spid="_x0000_s1047" style="position:absolute;left:1683068;top:1119822;width:114300;height:288925;rotation:-90" coordsize="114300,2889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N+m8YHGAAAA2wAA&#10;AA8AAAAAAAAAAAAAAAAAqQIAAGRycy9kb3ducmV2LnhtbFBLBQYAAAAABAAEAPoAAACcAwAAAAA=&#10;">
                  <v:shape id="Straight Arrow Connector 54" o:spid="_x0000_s1048" type="#_x0000_t32" style="position:absolute;left:-58420;top:114300;width:228600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uqV8cMAAADbAAAADwAAAGRycy9kb3ducmV2LnhtbESPQWvCQBSE70L/w/IK3nRjtUVTVymB&#10;Qr21aQ4en9nXJJh9G3a3Seqv7wqCx2FmvmG2+9G0oifnG8sKFvMEBHFpdcOVguL7fbYG4QOyxtYy&#10;KfgjD/vdw2SLqbYDf1Gfh0pECPsUFdQhdKmUvqzJoJ/bjjh6P9YZDFG6SmqHQ4SbVj4lyYs02HBc&#10;qLGjrKbynP8aBfJ4KHsq+DO7XDZLU3XNSctcqenj+PYKItAY7uFb+0MreF7B9Uv8AXL3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bqlfHDAAAA2wAAAA8AAAAAAAAAAAAA&#10;AAAAoQIAAGRycy9kb3ducmV2LnhtbFBLBQYAAAAABAAEAPkAAACRAwAAAAA=&#10;" strokecolor="#4f81bd [3204]" strokeweight="2pt">
                    <v:stroke endarrowwidth="wide" endarrowlength="long"/>
                    <v:shadow on="t" opacity="24903f" mv:blur="40000f" origin=",.5" offset="0,20000emu"/>
                  </v:shape>
                  <v:group id="Group 55" o:spid="_x0000_s1049" style="position:absolute;top:174625;width:114300;height:114300;rotation:90" coordsize="228600,228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s6uFnxAAAANsAAAAP&#10;AAAAAAAAAAAAAAAAAKkCAABkcnMvZG93bnJldi54bWxQSwUGAAAAAAQABAD6AAAAmgMAAAAA&#10;">
                    <v:line id="Straight Connector 56" o:spid="_x0000_s1050" style="position:absolute;flip:y;visibility:visible;mso-wrap-style:square" from="0,0" to="2286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hEAsb4AAADbAAAADwAAAGRycy9kb3ducmV2LnhtbESPzQrCMBCE74LvEFbwpqmCotUoIgp6&#10;En8eYGnWtthsShJtfXsjCB6HmfmGWa5bU4kXOV9aVjAaJiCIM6tLzhXcrvvBDIQPyBory6TgTR7W&#10;q25niam2DZ/pdQm5iBD2KSooQqhTKX1WkEE/tDVx9O7WGQxRulxqh02Em0qOk2QqDZYcFwqsaVtQ&#10;9rg8jQKau9PsXO0PZp7tShf0I2+ON6X6vXazABGoDf/wr33QCiZT+H6JP0CuPg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+EQCxvgAAANsAAAAPAAAAAAAAAAAAAAAAAKEC&#10;AABkcnMvZG93bnJldi54bWxQSwUGAAAAAAQABAD5AAAAjAMAAAAA&#10;" strokecolor="#4f81bd [3204]" strokeweight="2pt"/>
                    <v:line id="Straight Connector 57" o:spid="_x0000_s1051" style="position:absolute;flip:x y;visibility:visible;mso-wrap-style:square" from="0,0" to="2286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0/GDMMAAADbAAAADwAAAGRycy9kb3ducmV2LnhtbESPQWvCQBSE74X+h+UVvNWN1poYXUUK&#10;Qm9Sm96fu88kmH0bsmtM++u7guBxmJlvmNVmsI3oqfO1YwWTcQKCWDtTc6mg+N69ZiB8QDbYOCYF&#10;v+Rhs35+WmFu3JW/qD+EUkQI+xwVVCG0uZReV2TRj11LHL2T6yyGKLtSmg6vEW4bOU2SubRYc1yo&#10;sKWPivT5cLEKTEb7bDbb//Xz9G3qF8ek/9GFUqOXYbsEEWgIj/C9/WkUvKdw+xJ/gFz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NPxgzDAAAA2wAAAA8AAAAAAAAAAAAA&#10;AAAAoQIAAGRycy9kb3ducmV2LnhtbFBLBQYAAAAABAAEAPkAAACRAwAAAAA=&#10;" strokecolor="#4f81bd [3204]" strokeweight="2pt"/>
                  </v:group>
                </v:group>
                <v:group id="Group 58" o:spid="_x0000_s1052" style="position:absolute;left:2939098;top:547052;width:114300;height:288925;rotation:-90" coordsize="114300,2889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0QJj8MIAAADbAAAADwAA&#10;AAAAAAAAAAAAAACpAgAAZHJzL2Rvd25yZXYueG1sUEsFBgAAAAAEAAQA+gAAAJgDAAAAAA==&#10;">
                  <v:shape id="Straight Arrow Connector 59" o:spid="_x0000_s1053" type="#_x0000_t32" style="position:absolute;left:-58420;top:114300;width:228600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Os6b8IAAADbAAAADwAAAGRycy9kb3ducmV2LnhtbESPQYvCMBSE7wv+h/AEb2vqiotW0yKC&#10;oLe1evD4bJ5tsXkpTbZWf/1GEPY4zMw3zCrtTS06al1lWcFkHIEgzq2uuFBwOm4/5yCcR9ZYWyYF&#10;D3KQJoOPFcba3vlAXeYLESDsYlRQet/EUrq8JINubBvi4F1ta9AH2RZSt3gPcFPLryj6lgYrDgsl&#10;NrQpKb9lv0aBPO/zjk78s3k+F1NTNNVFy0yp0bBfL0F46v1/+N3eaQWzBby+hB8gk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Os6b8IAAADbAAAADwAAAAAAAAAAAAAA&#10;AAChAgAAZHJzL2Rvd25yZXYueG1sUEsFBgAAAAAEAAQA+QAAAJADAAAAAA==&#10;" strokecolor="#4f81bd [3204]" strokeweight="2pt">
                    <v:stroke endarrowwidth="wide" endarrowlength="long"/>
                    <v:shadow on="t" opacity="24903f" mv:blur="40000f" origin=",.5" offset="0,20000emu"/>
                  </v:shape>
                  <v:group id="Group 60" o:spid="_x0000_s1054" style="position:absolute;top:174625;width:114300;height:114300;rotation:90" coordsize="228600,228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">
                    <v:line id="Straight Connector 61" o:spid="_x0000_s1055" style="position:absolute;flip:y;visibility:visible;mso-wrap-style:square" from="0,0" to="2286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5RSeL0AAADbAAAADwAAAGRycy9kb3ducmV2LnhtbESPwQrCMBBE74L/EFbwpqkeRKtRRBT0&#10;JGo/YGnWtthsShJt/XsjCB6HmXnDrDadqcWLnK8sK5iMExDEudUVFwqy22E0B+EDssbaMil4k4fN&#10;ut9bYaptyxd6XUMhIoR9igrKEJpUSp+XZNCPbUMcvbt1BkOUrpDaYRvhppbTJJlJgxXHhRIb2pWU&#10;P65Po4AW7jy/1IejWeT7ygX9KNpTptRw0G2XIAJ14R/+tY9awWwC3y/xB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L+UUni9AAAA2wAAAA8AAAAAAAAAAAAAAAAAoQIA&#10;AGRycy9kb3ducmV2LnhtbFBLBQYAAAAABAAEAPkAAACLAwAAAAA=&#10;" strokecolor="#4f81bd [3204]" strokeweight="2pt"/>
                    <v:line id="Straight Connector 62" o:spid="_x0000_s1056" style="position:absolute;flip:x y;visibility:visible;mso-wrap-style:square" from="0,0" to="2286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VSvKcIAAADbAAAADwAAAGRycy9kb3ducmV2LnhtbESPT4vCMBTE78J+h/AWvGlqlW63GmUR&#10;BG/in72/bZ5tsXkpTbZWP70RBI/DzPyGWax6U4uOWldZVjAZRyCIc6srLhScjptRCsJ5ZI21ZVJw&#10;Iwer5cdggZm2V95Td/CFCBB2GSoovW8yKV1ekkE3tg1x8M62NeiDbAupW7wGuKllHEWJNFhxWCix&#10;oXVJ+eXwbxTolHbpbLa7d8nXNHbff1H3m5+UGn72P3MQnnr/Dr/aW60gieH5JfwAuXw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VSvKcIAAADbAAAADwAAAAAAAAAAAAAA&#10;AAChAgAAZHJzL2Rvd25yZXYueG1sUEsFBgAAAAAEAAQA+QAAAJADAAAAAA==&#10;" strokecolor="#4f81bd [3204]" strokeweight="2pt"/>
                  </v:group>
                </v:group>
                <v:group id="Group 63" o:spid="_x0000_s1057" style="position:absolute;left:2938463;top:-25083;width:114300;height:288925;rotation:-90" coordsize="114300,2889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BHKOzzGAAAA2wAA&#10;AA8AAAAAAAAAAAAAAAAAqQIAAGRycy9kb3ducmV2LnhtbFBLBQYAAAAABAAEAPoAAACcAwAAAAA=&#10;">
                  <v:shape id="Straight Arrow Connector 64" o:spid="_x0000_s1058" type="#_x0000_t32" style="position:absolute;left:-58420;top:114300;width:228600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IZfTMIAAADbAAAADwAAAGRycy9kb3ducmV2LnhtbESPQYvCMBSE74L/ITxhb5q6K7LWprII&#10;wnrT6mGPz+bZFpuX0sTa9dcbQfA4zMw3TLLqTS06al1lWcF0EoEgzq2uuFBwPGzG3yCcR9ZYWyYF&#10;/+RglQ4HCcba3nhPXeYLESDsYlRQet/EUrq8JINuYhvi4J1ta9AH2RZSt3gLcFPLzyiaS4MVh4US&#10;G1qXlF+yq1Eg/7Z5R0fere/3xZcpmuqkZabUx6j/WYLw1Pt3+NX+1QrmM3h+CT9Apg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IZfTMIAAADbAAAADwAAAAAAAAAAAAAA&#10;AAChAgAAZHJzL2Rvd25yZXYueG1sUEsFBgAAAAAEAAQA+QAAAJADAAAAAA==&#10;" strokecolor="#4f81bd [3204]" strokeweight="2pt">
                    <v:stroke endarrowwidth="wide" endarrowlength="long"/>
                    <v:shadow on="t" opacity="24903f" mv:blur="40000f" origin=",.5" offset="0,20000emu"/>
                  </v:shape>
                  <v:group id="Group 65" o:spid="_x0000_s1059" style="position:absolute;top:174625;width:114300;height:114300;rotation:90" coordsize="228600,228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OKGK9rDAAAA2wAAAA8A&#10;AAAAAAAAAAAAAAAAqQIAAGRycy9kb3ducmV2LnhtbFBLBQYAAAAABAAEAPoAAACZAwAAAAA=&#10;">
                    <v:line id="Straight Connector 66" o:spid="_x0000_s1060" style="position:absolute;flip:y;visibility:visible;mso-wrap-style:square" from="0,0" to="2286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H3KDL4AAADbAAAADwAAAGRycy9kb3ducmV2LnhtbESPzQrCMBCE74LvEFbwpqkeilajiCjo&#10;Sfx5gKVZ22KzKUm09e2NIHgcZuYbZrnuTC1e5HxlWcFknIAgzq2uuFBwu+5HMxA+IGusLZOCN3lY&#10;r/q9JWbatnym1yUUIkLYZ6igDKHJpPR5SQb92DbE0btbZzBE6QqpHbYRbmo5TZJUGqw4LpTY0Lak&#10;/HF5GgU0d6fZud4fzDzfVS7oR9Eeb0oNB91mASJQF/7hX/ugFaQpfL/EHyBXH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wfcoMvgAAANsAAAAPAAAAAAAAAAAAAAAAAKEC&#10;AABkcnMvZG93bnJldi54bWxQSwUGAAAAAAQABAD5AAAAjAMAAAAA&#10;" strokecolor="#4f81bd [3204]" strokeweight="2pt"/>
                    <v:line id="Straight Connector 67" o:spid="_x0000_s1061" style="position:absolute;flip:x y;visibility:visible;mso-wrap-style:square" from="0,0" to="2286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SMMscMAAADbAAAADwAAAGRycy9kb3ducmV2LnhtbESPQWvCQBSE7wX/w/KE3prdWklidBUp&#10;FHqT2vT+zD6T0OzbkF1j6q93C4Ueh5n5htnsJtuJkQbfOtbwnCgQxJUzLdcays+3pxyED8gGO8ek&#10;4Yc87Lazhw0Wxl35g8ZjqEWEsC9QQxNCX0jpq4Ys+sT1xNE7u8FiiHKopRnwGuG2kwulUmmx5bjQ&#10;YE+vDVXfx4vVYHI65Mvl4Tam2cvCr05q/KpKrR/n034NItAU/sN/7XejIc3g90v8AXJ7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0jDLHDAAAA2wAAAA8AAAAAAAAAAAAA&#10;AAAAoQIAAGRycy9kb3ducmV2LnhtbFBLBQYAAAAABAAEAPkAAACRAwAAAAA=&#10;" strokecolor="#4f81bd [3204]" strokeweight="2pt"/>
                  </v:group>
                </v:group>
                <w10:wrap type="topAndBottom"/>
              </v:group>
            </w:pict>
          </mc:Fallback>
        </mc:AlternateContent>
      </w:r>
      <w:r w:rsidR="0046473A">
        <w:t>En we kiezen als sleutel de eerste letter:</w:t>
      </w:r>
    </w:p>
    <w:p w14:paraId="48D40D11" w14:textId="649B5377" w:rsidR="007807D9" w:rsidRDefault="007807D9" w:rsidP="0046473A">
      <w:r>
        <w:t>Dan hebben we een gelinkte</w:t>
      </w:r>
      <w:r w:rsidR="001E4897">
        <w:t xml:space="preserve"> lijst met </w:t>
      </w:r>
      <w:proofErr w:type="spellStart"/>
      <w:r w:rsidR="001E4897">
        <w:t>keys</w:t>
      </w:r>
      <w:proofErr w:type="spellEnd"/>
      <w:r w:rsidR="001E4897">
        <w:t xml:space="preserve"> (a naar b naar d</w:t>
      </w:r>
      <w:r>
        <w:t xml:space="preserve"> naar NULL) waarbij elke </w:t>
      </w:r>
      <w:proofErr w:type="spellStart"/>
      <w:r>
        <w:t>key</w:t>
      </w:r>
      <w:proofErr w:type="spellEnd"/>
      <w:r>
        <w:t xml:space="preserve"> een pointer heeft naar een eerste data element (ananas naar appel naar NULL, </w:t>
      </w:r>
      <w:proofErr w:type="spellStart"/>
      <w:r>
        <w:t>etc</w:t>
      </w:r>
      <w:proofErr w:type="spellEnd"/>
      <w:r>
        <w:t>).</w:t>
      </w:r>
    </w:p>
    <w:p w14:paraId="07E8E72B" w14:textId="3FF12E7D" w:rsidR="007807D9" w:rsidRDefault="007807D9" w:rsidP="0046473A">
      <w:r>
        <w:t xml:space="preserve">De structuur is iets complexer dan een normale gelinkte lijst, daar tegenover staat dat als je veel data hebt, je met zo'n structuur véél sneller </w:t>
      </w:r>
      <w:r w:rsidR="00AD0FBD">
        <w:t>zaken terug kunt vinden.</w:t>
      </w:r>
    </w:p>
    <w:p w14:paraId="720B8B70" w14:textId="77777777" w:rsidR="00AD0FBD" w:rsidRDefault="00AD0FBD" w:rsidP="0046473A"/>
    <w:p w14:paraId="6FBF89BF" w14:textId="1CDA0C38" w:rsidR="00AD0FBD" w:rsidRPr="00AD0FBD" w:rsidRDefault="00AD0FBD" w:rsidP="0046473A">
      <w:r>
        <w:t xml:space="preserve">Het voorbeeld hierboven is geen </w:t>
      </w:r>
      <w:r>
        <w:rPr>
          <w:i/>
        </w:rPr>
        <w:t>echte</w:t>
      </w:r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, in een echte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gebruik je een </w:t>
      </w:r>
      <w:proofErr w:type="spellStart"/>
      <w:r>
        <w:t>hash</w:t>
      </w:r>
      <w:proofErr w:type="spellEnd"/>
      <w:r>
        <w:t xml:space="preserve"> van je data, ofwel een soort van rekenkundige bewerking over je data heen. Meer informatie over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: </w:t>
      </w:r>
      <w:hyperlink r:id="rId9" w:history="1">
        <w:r w:rsidRPr="006149CD">
          <w:rPr>
            <w:rStyle w:val="Hyperlink"/>
          </w:rPr>
          <w:t>http://en.wikipedia.org/wiki/Hash_table</w:t>
        </w:r>
      </w:hyperlink>
      <w:r>
        <w:t xml:space="preserve">. </w:t>
      </w:r>
    </w:p>
    <w:p w14:paraId="28EB8E51" w14:textId="77777777" w:rsidR="00AD0FBD" w:rsidRDefault="00AD0FBD" w:rsidP="0046473A"/>
    <w:p w14:paraId="5FDF96FC" w14:textId="1E9A71FA" w:rsidR="007807D9" w:rsidRDefault="00AD0FBD" w:rsidP="0046473A">
      <w:r>
        <w:t xml:space="preserve">Om het debuggen van de opdracht gemakkelijker te maken heb ik er in deze opdracht voor gekozen om geen echte </w:t>
      </w:r>
      <w:proofErr w:type="spellStart"/>
      <w:r>
        <w:t>hash</w:t>
      </w:r>
      <w:proofErr w:type="spellEnd"/>
      <w:r>
        <w:t xml:space="preserve"> te gebruiken, maar een tabel zoals die van het fruit hierboven. Er zijn </w:t>
      </w:r>
      <w:r w:rsidR="001E4897">
        <w:t>wel wat</w:t>
      </w:r>
      <w:r>
        <w:t xml:space="preserve"> verschillen:</w:t>
      </w:r>
    </w:p>
    <w:p w14:paraId="7F3CB9A4" w14:textId="73632118" w:rsidR="00AD0FBD" w:rsidRDefault="00AD0FBD" w:rsidP="00AD0FBD">
      <w:pPr>
        <w:pStyle w:val="ListParagraph"/>
        <w:numPr>
          <w:ilvl w:val="0"/>
          <w:numId w:val="9"/>
        </w:numPr>
      </w:pPr>
      <w:r>
        <w:t xml:space="preserve">ik heb </w:t>
      </w:r>
      <w:r w:rsidR="004161C5">
        <w:t>geen</w:t>
      </w:r>
      <w:r>
        <w:t xml:space="preserve"> fruitnamen maar willekeurige </w:t>
      </w:r>
      <w:r w:rsidR="004161C5">
        <w:t xml:space="preserve">combinaties van </w:t>
      </w:r>
      <w:r>
        <w:t>woorden uit willekeurige talen</w:t>
      </w:r>
      <w:r w:rsidR="001E4897">
        <w:t>,</w:t>
      </w:r>
    </w:p>
    <w:p w14:paraId="7F2B1E06" w14:textId="4EA8A884" w:rsidR="001E4897" w:rsidRDefault="001E4897" w:rsidP="00AD0FBD">
      <w:pPr>
        <w:pStyle w:val="ListParagraph"/>
        <w:numPr>
          <w:ilvl w:val="0"/>
          <w:numId w:val="9"/>
        </w:numPr>
      </w:pPr>
      <w:r>
        <w:t>de lijst hierboven heeft alleen unieke woorden, in m</w:t>
      </w:r>
      <w:r w:rsidR="004161C5">
        <w:t>ijn lijst zitten dubbele woordcombinaties</w:t>
      </w:r>
      <w:r>
        <w:t>,</w:t>
      </w:r>
    </w:p>
    <w:p w14:paraId="013E427F" w14:textId="4C89A7C0" w:rsidR="001E4897" w:rsidRDefault="001E4897" w:rsidP="00AD0FBD">
      <w:pPr>
        <w:pStyle w:val="ListParagraph"/>
        <w:numPr>
          <w:ilvl w:val="0"/>
          <w:numId w:val="9"/>
        </w:numPr>
      </w:pPr>
      <w:r>
        <w:t>de lijst hierboven is gesorteerd, mijn lijst staat in beide richtingen random door elkaar,</w:t>
      </w:r>
    </w:p>
    <w:p w14:paraId="465A986E" w14:textId="0310D23B" w:rsidR="00AD0FBD" w:rsidRDefault="00AD0FBD" w:rsidP="00AD0FBD">
      <w:pPr>
        <w:pStyle w:val="ListParagraph"/>
        <w:numPr>
          <w:ilvl w:val="0"/>
          <w:numId w:val="9"/>
        </w:numPr>
      </w:pPr>
      <w:r>
        <w:t>als sleutel gebruik ik de eerste 2 karakters van het woord</w:t>
      </w:r>
      <w:r w:rsidR="001E4897">
        <w:t>,</w:t>
      </w:r>
    </w:p>
    <w:p w14:paraId="0B161F68" w14:textId="794993D5" w:rsidR="00AD0FBD" w:rsidRDefault="00AD0FBD" w:rsidP="00AD0FBD">
      <w:pPr>
        <w:pStyle w:val="ListParagraph"/>
        <w:numPr>
          <w:ilvl w:val="0"/>
          <w:numId w:val="9"/>
        </w:numPr>
      </w:pPr>
      <w:r>
        <w:t>ik heb véél meer woorden gebruikt</w:t>
      </w:r>
      <w:r w:rsidR="001E4897">
        <w:t>.</w:t>
      </w:r>
    </w:p>
    <w:p w14:paraId="6538B6A8" w14:textId="77777777" w:rsidR="00AD0FBD" w:rsidRDefault="00AD0FBD" w:rsidP="00AD0FBD"/>
    <w:p w14:paraId="7A05D1F4" w14:textId="5E41D240" w:rsidR="00FF1512" w:rsidRDefault="00FF1512" w:rsidP="002B0F30">
      <w:pPr>
        <w:pStyle w:val="Heading3"/>
      </w:pPr>
      <w:r>
        <w:t>Deel 1</w:t>
      </w:r>
    </w:p>
    <w:p w14:paraId="4C546F62" w14:textId="3755BA81" w:rsidR="00FF1512" w:rsidRDefault="002B0F30" w:rsidP="00AD0FBD">
      <w:r>
        <w:t xml:space="preserve">Download het startproject van Canvas: </w:t>
      </w:r>
      <w:r w:rsidRPr="002B0F30">
        <w:t>startPoint4Students.tgz</w:t>
      </w:r>
      <w:r w:rsidR="004161C5">
        <w:t xml:space="preserve"> (of de 64 bit variant als je op een 64 bits systeem werkt!)</w:t>
      </w:r>
      <w:r>
        <w:t>, met: "</w:t>
      </w:r>
      <w:proofErr w:type="spellStart"/>
      <w:r>
        <w:t>tar</w:t>
      </w:r>
      <w:proofErr w:type="spellEnd"/>
      <w:r>
        <w:t xml:space="preserve"> </w:t>
      </w:r>
      <w:proofErr w:type="spellStart"/>
      <w:r>
        <w:t>xzf</w:t>
      </w:r>
      <w:proofErr w:type="spellEnd"/>
      <w:r>
        <w:t xml:space="preserve"> </w:t>
      </w:r>
      <w:r w:rsidRPr="002B0F30">
        <w:t>startPoint4Students.tgz</w:t>
      </w:r>
      <w:r>
        <w:t>" kun je deze file uitpakken. Je krijgt nu een directory structuur die er als volgt uitziet:</w:t>
      </w:r>
    </w:p>
    <w:p w14:paraId="7749AD66" w14:textId="6F5B1BF0" w:rsidR="002B0F30" w:rsidRDefault="002B0F30" w:rsidP="002B0F30">
      <w:pPr>
        <w:pStyle w:val="ListParagraph"/>
        <w:numPr>
          <w:ilvl w:val="0"/>
          <w:numId w:val="10"/>
        </w:numPr>
      </w:pPr>
      <w:r>
        <w:t>code</w:t>
      </w:r>
    </w:p>
    <w:p w14:paraId="3CDADC56" w14:textId="04798946" w:rsidR="002B0F30" w:rsidRDefault="002B0F30" w:rsidP="002B0F30">
      <w:pPr>
        <w:pStyle w:val="ListParagraph"/>
        <w:numPr>
          <w:ilvl w:val="1"/>
          <w:numId w:val="10"/>
        </w:numPr>
      </w:pPr>
      <w:proofErr w:type="spellStart"/>
      <w:r>
        <w:t>FileStructure.h</w:t>
      </w:r>
      <w:proofErr w:type="spellEnd"/>
    </w:p>
    <w:p w14:paraId="2B8ABCCB" w14:textId="5625AFC8" w:rsidR="002B0F30" w:rsidRDefault="002B0F30" w:rsidP="002B0F30">
      <w:pPr>
        <w:pStyle w:val="ListParagraph"/>
        <w:numPr>
          <w:ilvl w:val="1"/>
          <w:numId w:val="10"/>
        </w:numPr>
      </w:pPr>
      <w:proofErr w:type="spellStart"/>
      <w:r>
        <w:t>Key.h</w:t>
      </w:r>
      <w:proofErr w:type="spellEnd"/>
    </w:p>
    <w:p w14:paraId="4593E785" w14:textId="5F2A2233" w:rsidR="002B0F30" w:rsidRDefault="002B0F30" w:rsidP="002B0F30">
      <w:pPr>
        <w:pStyle w:val="ListParagraph"/>
        <w:numPr>
          <w:ilvl w:val="1"/>
          <w:numId w:val="10"/>
        </w:numPr>
      </w:pPr>
      <w:r>
        <w:t>main.cpp</w:t>
      </w:r>
    </w:p>
    <w:p w14:paraId="7ED57D05" w14:textId="6E6EE241" w:rsidR="002B0F30" w:rsidRDefault="002B0F30" w:rsidP="002B0F30">
      <w:pPr>
        <w:pStyle w:val="ListParagraph"/>
        <w:numPr>
          <w:ilvl w:val="1"/>
          <w:numId w:val="10"/>
        </w:numPr>
      </w:pPr>
      <w:proofErr w:type="spellStart"/>
      <w:r>
        <w:t>Value.h</w:t>
      </w:r>
      <w:proofErr w:type="spellEnd"/>
    </w:p>
    <w:p w14:paraId="35A0A808" w14:textId="12918F7F" w:rsidR="002B0F30" w:rsidRDefault="002B0F30" w:rsidP="002B0F30">
      <w:pPr>
        <w:pStyle w:val="ListParagraph"/>
        <w:numPr>
          <w:ilvl w:val="0"/>
          <w:numId w:val="10"/>
        </w:numPr>
      </w:pPr>
      <w:r>
        <w:t>data</w:t>
      </w:r>
    </w:p>
    <w:p w14:paraId="2EEACEC0" w14:textId="010A6E66" w:rsidR="002B0F30" w:rsidRDefault="002B0F30" w:rsidP="002B0F30">
      <w:pPr>
        <w:pStyle w:val="ListParagraph"/>
        <w:numPr>
          <w:ilvl w:val="1"/>
          <w:numId w:val="10"/>
        </w:numPr>
      </w:pPr>
      <w:proofErr w:type="spellStart"/>
      <w:r>
        <w:t>gibberish.bin</w:t>
      </w:r>
      <w:proofErr w:type="spellEnd"/>
    </w:p>
    <w:p w14:paraId="154BA8A5" w14:textId="6746AED6" w:rsidR="002B0F30" w:rsidRDefault="002B0F30" w:rsidP="002B0F30">
      <w:pPr>
        <w:pStyle w:val="ListParagraph"/>
        <w:numPr>
          <w:ilvl w:val="0"/>
          <w:numId w:val="10"/>
        </w:numPr>
      </w:pPr>
      <w:proofErr w:type="spellStart"/>
      <w:r>
        <w:t>objects</w:t>
      </w:r>
      <w:proofErr w:type="spellEnd"/>
    </w:p>
    <w:p w14:paraId="0839FFF2" w14:textId="4A167796" w:rsidR="002B0F30" w:rsidRDefault="002B0F30" w:rsidP="002B0F30">
      <w:pPr>
        <w:pStyle w:val="ListParagraph"/>
        <w:numPr>
          <w:ilvl w:val="1"/>
          <w:numId w:val="10"/>
        </w:numPr>
      </w:pPr>
      <w:proofErr w:type="spellStart"/>
      <w:r>
        <w:t>FileStructure.o</w:t>
      </w:r>
      <w:proofErr w:type="spellEnd"/>
    </w:p>
    <w:p w14:paraId="341CA5EE" w14:textId="3EE71D09" w:rsidR="002B0F30" w:rsidRDefault="002B0F30" w:rsidP="002B0F30">
      <w:pPr>
        <w:pStyle w:val="ListParagraph"/>
        <w:numPr>
          <w:ilvl w:val="1"/>
          <w:numId w:val="10"/>
        </w:numPr>
      </w:pPr>
      <w:proofErr w:type="spellStart"/>
      <w:r>
        <w:t>Key.o</w:t>
      </w:r>
      <w:proofErr w:type="spellEnd"/>
    </w:p>
    <w:p w14:paraId="5AF688B3" w14:textId="4351AC39" w:rsidR="002B0F30" w:rsidRDefault="002B0F30" w:rsidP="002B0F30">
      <w:pPr>
        <w:pStyle w:val="ListParagraph"/>
        <w:numPr>
          <w:ilvl w:val="1"/>
          <w:numId w:val="10"/>
        </w:numPr>
      </w:pPr>
      <w:proofErr w:type="spellStart"/>
      <w:r>
        <w:t>Value.o</w:t>
      </w:r>
      <w:proofErr w:type="spellEnd"/>
    </w:p>
    <w:p w14:paraId="753AAE89" w14:textId="1DAE2554" w:rsidR="002B0F30" w:rsidRDefault="002B0F30" w:rsidP="002B0F30">
      <w:pPr>
        <w:pStyle w:val="ListParagraph"/>
        <w:numPr>
          <w:ilvl w:val="0"/>
          <w:numId w:val="10"/>
        </w:numPr>
      </w:pPr>
      <w:r>
        <w:t>test</w:t>
      </w:r>
    </w:p>
    <w:p w14:paraId="2F48EB43" w14:textId="2D0BCB55" w:rsidR="002B0F30" w:rsidRDefault="002B0F30" w:rsidP="002B0F30">
      <w:pPr>
        <w:pStyle w:val="ListParagraph"/>
        <w:numPr>
          <w:ilvl w:val="1"/>
          <w:numId w:val="10"/>
        </w:numPr>
      </w:pPr>
      <w:r>
        <w:rPr>
          <w:i/>
        </w:rPr>
        <w:t>is leeg</w:t>
      </w:r>
    </w:p>
    <w:p w14:paraId="0F5FA9B9" w14:textId="63FEE2C4" w:rsidR="002B0F30" w:rsidRDefault="002B0F30" w:rsidP="002B0F30">
      <w:pPr>
        <w:pStyle w:val="ListParagraph"/>
        <w:numPr>
          <w:ilvl w:val="0"/>
          <w:numId w:val="10"/>
        </w:numPr>
      </w:pPr>
      <w:proofErr w:type="spellStart"/>
      <w:r>
        <w:t>Makefile</w:t>
      </w:r>
      <w:proofErr w:type="spellEnd"/>
    </w:p>
    <w:p w14:paraId="1BCC00EE" w14:textId="77777777" w:rsidR="002B0F30" w:rsidRDefault="002B0F30" w:rsidP="002B0F30"/>
    <w:p w14:paraId="7C4C6799" w14:textId="77777777" w:rsidR="002B0F30" w:rsidRDefault="002B0F30" w:rsidP="002B0F30"/>
    <w:p w14:paraId="388442C3" w14:textId="49A54F7C" w:rsidR="002B0F30" w:rsidRDefault="006E5401" w:rsidP="002B0F30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56B941" wp14:editId="71EDCFBF">
                <wp:simplePos x="0" y="0"/>
                <wp:positionH relativeFrom="column">
                  <wp:posOffset>1209040</wp:posOffset>
                </wp:positionH>
                <wp:positionV relativeFrom="paragraph">
                  <wp:posOffset>541655</wp:posOffset>
                </wp:positionV>
                <wp:extent cx="450215" cy="228600"/>
                <wp:effectExtent l="0" t="0" r="6985" b="0"/>
                <wp:wrapSquare wrapText="bothSides"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2D502" w14:textId="516E70D6" w:rsidR="004102FC" w:rsidRDefault="004102FC" w:rsidP="006E5401">
                            <w: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68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62" type="#_x0000_t202" style="position:absolute;margin-left:95.2pt;margin-top:42.65pt;width:35.45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" filled="f" stroked="f">
                <v:textbox inset="0,1.3mm,0,0">
                  <w:txbxContent>
                    <w:p w14:paraId="5512D502" w14:textId="516E70D6" w:rsidR="004102FC" w:rsidRDefault="004102FC" w:rsidP="006E5401">
                      <w:r>
                        <w:t>Value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0F30">
        <w:t xml:space="preserve">Zoals je ziet krijg je om te starten 3 klassen, een </w:t>
      </w:r>
      <w:proofErr w:type="spellStart"/>
      <w:r w:rsidR="002B0F30">
        <w:t>main</w:t>
      </w:r>
      <w:proofErr w:type="spellEnd"/>
      <w:r w:rsidR="002B0F30">
        <w:t xml:space="preserve"> file en een binaire </w:t>
      </w:r>
      <w:proofErr w:type="spellStart"/>
      <w:r w:rsidR="002B0F30">
        <w:t>blob</w:t>
      </w:r>
      <w:proofErr w:type="spellEnd"/>
      <w:r w:rsidR="002B0F30">
        <w:t xml:space="preserve"> met gecodeerde data. </w:t>
      </w:r>
      <w:proofErr w:type="spellStart"/>
      <w:r w:rsidR="002B0F30">
        <w:t>FileStructure</w:t>
      </w:r>
      <w:proofErr w:type="spellEnd"/>
      <w:r w:rsidR="002B0F30">
        <w:t xml:space="preserve"> bevat functionaliteit om </w:t>
      </w:r>
      <w:proofErr w:type="spellStart"/>
      <w:r w:rsidR="002B0F30">
        <w:t>gibberish.bin</w:t>
      </w:r>
      <w:proofErr w:type="spellEnd"/>
      <w:r w:rsidR="002B0F30">
        <w:t xml:space="preserve"> uit te lezen en te decoderen. </w:t>
      </w:r>
      <w:proofErr w:type="spellStart"/>
      <w:r w:rsidR="002B0F30">
        <w:t>Key</w:t>
      </w:r>
      <w:proofErr w:type="spellEnd"/>
      <w:r w:rsidR="002B0F30">
        <w:t xml:space="preserve"> bevat functionaliteit om de </w:t>
      </w:r>
      <w:proofErr w:type="spellStart"/>
      <w:r w:rsidR="002B0F30">
        <w:t>hash</w:t>
      </w:r>
      <w:proofErr w:type="spellEnd"/>
      <w:r w:rsidR="005F207D">
        <w:t xml:space="preserve"> </w:t>
      </w:r>
      <w:proofErr w:type="spellStart"/>
      <w:r w:rsidR="005F207D">
        <w:t>table</w:t>
      </w:r>
      <w:proofErr w:type="spellEnd"/>
      <w:r w:rsidR="005F207D">
        <w:t xml:space="preserve"> te beheren, </w:t>
      </w:r>
      <w:proofErr w:type="spellStart"/>
      <w:r w:rsidR="005F207D">
        <w:t>Key</w:t>
      </w:r>
      <w:proofErr w:type="spellEnd"/>
      <w:r w:rsidR="005F207D">
        <w:t xml:space="preserve"> maakt vervolgens automatisch een lijst met </w:t>
      </w:r>
      <w:proofErr w:type="spellStart"/>
      <w:r w:rsidR="005F207D">
        <w:t>Values</w:t>
      </w:r>
      <w:proofErr w:type="spellEnd"/>
      <w:r w:rsidR="005F207D">
        <w:t xml:space="preserve"> aan.</w:t>
      </w:r>
    </w:p>
    <w:p w14:paraId="11FAB4C0" w14:textId="65E71BAA" w:rsidR="00B95CCC" w:rsidRDefault="006E5401" w:rsidP="002B0F30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7A6EFD" wp14:editId="35F89861">
                <wp:simplePos x="0" y="0"/>
                <wp:positionH relativeFrom="column">
                  <wp:posOffset>1666240</wp:posOffset>
                </wp:positionH>
                <wp:positionV relativeFrom="paragraph">
                  <wp:posOffset>86995</wp:posOffset>
                </wp:positionV>
                <wp:extent cx="1371600" cy="0"/>
                <wp:effectExtent l="0" t="101600" r="25400" b="1778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131.2pt;margin-top:6.85pt;width:108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CADE78" wp14:editId="650BCC69">
                <wp:simplePos x="0" y="0"/>
                <wp:positionH relativeFrom="column">
                  <wp:posOffset>294640</wp:posOffset>
                </wp:positionH>
                <wp:positionV relativeFrom="paragraph">
                  <wp:posOffset>544195</wp:posOffset>
                </wp:positionV>
                <wp:extent cx="0" cy="685800"/>
                <wp:effectExtent l="127000" t="25400" r="101600" b="1016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23.2pt;margin-top:42.85pt;width:0;height:54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41C5ED" wp14:editId="5AABE844">
                <wp:simplePos x="0" y="0"/>
                <wp:positionH relativeFrom="column">
                  <wp:posOffset>157480</wp:posOffset>
                </wp:positionH>
                <wp:positionV relativeFrom="paragraph">
                  <wp:posOffset>208280</wp:posOffset>
                </wp:positionV>
                <wp:extent cx="228600" cy="228600"/>
                <wp:effectExtent l="0" t="0" r="0" b="0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6D9A0" w14:textId="3867BD61" w:rsidR="004102FC" w:rsidRDefault="004102FC">
                            <w:proofErr w:type="spellStart"/>
                            <w:r>
                              <w:t>Key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68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63" type="#_x0000_t202" style="position:absolute;margin-left:12.4pt;margin-top:16.4pt;width:18pt;height:18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" filled="f" stroked="f">
                <v:textbox inset="0,1.3mm,0,0">
                  <w:txbxContent>
                    <w:p w14:paraId="56B6D9A0" w14:textId="3867BD61" w:rsidR="004102FC" w:rsidRDefault="004102FC">
                      <w:r>
                        <w:t>Key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5CCC">
        <w:t>Ofwel:</w:t>
      </w:r>
      <w:r w:rsidR="00B95CCC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23BEF58" wp14:editId="1952B387">
                <wp:simplePos x="0" y="0"/>
                <wp:positionH relativeFrom="column">
                  <wp:posOffset>431800</wp:posOffset>
                </wp:positionH>
                <wp:positionV relativeFrom="paragraph">
                  <wp:posOffset>180340</wp:posOffset>
                </wp:positionV>
                <wp:extent cx="3140710" cy="1659255"/>
                <wp:effectExtent l="0" t="0" r="34290" b="42545"/>
                <wp:wrapTopAndBottom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0710" cy="1659255"/>
                          <a:chOff x="0" y="0"/>
                          <a:chExt cx="3140710" cy="1659255"/>
                        </a:xfrm>
                      </wpg:grpSpPr>
                      <wps:wsp>
                        <wps:cNvPr id="19" name="Straight Arrow Connector 19"/>
                        <wps:cNvCnPr/>
                        <wps:spPr>
                          <a:xfrm>
                            <a:off x="182880" y="2286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1CC8A4" w14:textId="77777777" w:rsidR="004102FC" w:rsidRDefault="004102FC" w:rsidP="00B95CCC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0" y="57150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C06299" w14:textId="77777777" w:rsidR="004102FC" w:rsidRDefault="004102FC" w:rsidP="00B95CCC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0" y="114300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85A174" w14:textId="77777777" w:rsidR="004102FC" w:rsidRDefault="004102FC" w:rsidP="00B95CCC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82245" y="8001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800100" y="0"/>
                            <a:ext cx="800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C36F52" w14:textId="77777777" w:rsidR="004102FC" w:rsidRDefault="004102FC" w:rsidP="00B95CCC">
                              <w:pPr>
                                <w:jc w:val="center"/>
                              </w:pPr>
                              <w:r>
                                <w:t>ananas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800100" y="571500"/>
                            <a:ext cx="800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A1F568" w14:textId="77777777" w:rsidR="004102FC" w:rsidRDefault="004102FC" w:rsidP="00B95CCC">
                              <w:pPr>
                                <w:jc w:val="center"/>
                              </w:pPr>
                              <w:r>
                                <w:t>banaan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800100" y="1143000"/>
                            <a:ext cx="800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901A5A" w14:textId="77777777" w:rsidR="004102FC" w:rsidRDefault="004102FC" w:rsidP="00B95CCC">
                              <w:pPr>
                                <w:jc w:val="center"/>
                              </w:pPr>
                              <w:r>
                                <w:t>dadel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342900" y="1143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342900" y="6858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342900" y="12573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2057400" y="0"/>
                            <a:ext cx="800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74BF00" w14:textId="77777777" w:rsidR="004102FC" w:rsidRDefault="004102FC" w:rsidP="00B95CCC">
                              <w:pPr>
                                <w:jc w:val="center"/>
                              </w:pPr>
                              <w:r>
                                <w:t>appel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2057400" y="571500"/>
                            <a:ext cx="800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2649F3" w14:textId="77777777" w:rsidR="004102FC" w:rsidRDefault="004102FC" w:rsidP="00B95CCC">
                              <w:pPr>
                                <w:jc w:val="center"/>
                              </w:pPr>
                              <w:r>
                                <w:t>braam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1600200" y="1143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600200" y="6858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4" name="Group 34"/>
                        <wpg:cNvGrpSpPr/>
                        <wpg:grpSpPr>
                          <a:xfrm>
                            <a:off x="120650" y="1370330"/>
                            <a:ext cx="114300" cy="288925"/>
                            <a:chOff x="0" y="0"/>
                            <a:chExt cx="114300" cy="288925"/>
                          </a:xfrm>
                        </wpg:grpSpPr>
                        <wps:wsp>
                          <wps:cNvPr id="35" name="Straight Arrow Connector 35"/>
                          <wps:cNvCnPr/>
                          <wps:spPr>
                            <a:xfrm rot="5400000">
                              <a:off x="-58420" y="11430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none" w="lg" len="lg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6" name="Group 36"/>
                          <wpg:cNvGrpSpPr/>
                          <wpg:grpSpPr>
                            <a:xfrm rot="5400000">
                              <a:off x="0" y="174625"/>
                              <a:ext cx="114300" cy="114300"/>
                              <a:chOff x="0" y="0"/>
                              <a:chExt cx="228600" cy="228600"/>
                            </a:xfrm>
                          </wpg:grpSpPr>
                          <wps:wsp>
                            <wps:cNvPr id="37" name="Straight Connector 37"/>
                            <wps:cNvCnPr/>
                            <wps:spPr>
                              <a:xfrm flipV="1"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accent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Straight Connector 38"/>
                            <wps:cNvCnPr/>
                            <wps:spPr>
                              <a:xfrm flipH="1" flipV="1"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accent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39" name="Group 39"/>
                        <wpg:cNvGrpSpPr/>
                        <wpg:grpSpPr>
                          <a:xfrm rot="16200000">
                            <a:off x="1683068" y="1119822"/>
                            <a:ext cx="114300" cy="288925"/>
                            <a:chOff x="0" y="0"/>
                            <a:chExt cx="114300" cy="288925"/>
                          </a:xfrm>
                        </wpg:grpSpPr>
                        <wps:wsp>
                          <wps:cNvPr id="40" name="Straight Arrow Connector 40"/>
                          <wps:cNvCnPr/>
                          <wps:spPr>
                            <a:xfrm rot="5400000">
                              <a:off x="-58420" y="11430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none" w="lg" len="lg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5" name="Group 45"/>
                          <wpg:cNvGrpSpPr/>
                          <wpg:grpSpPr>
                            <a:xfrm rot="5400000">
                              <a:off x="0" y="174625"/>
                              <a:ext cx="114300" cy="114300"/>
                              <a:chOff x="0" y="0"/>
                              <a:chExt cx="228600" cy="228600"/>
                            </a:xfrm>
                          </wpg:grpSpPr>
                          <wps:wsp>
                            <wps:cNvPr id="46" name="Straight Connector 46"/>
                            <wps:cNvCnPr/>
                            <wps:spPr>
                              <a:xfrm flipV="1"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accent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Straight Connector 47"/>
                            <wps:cNvCnPr/>
                            <wps:spPr>
                              <a:xfrm flipH="1" flipV="1"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accent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48" name="Group 48"/>
                        <wpg:cNvGrpSpPr/>
                        <wpg:grpSpPr>
                          <a:xfrm rot="16200000">
                            <a:off x="2939098" y="547052"/>
                            <a:ext cx="114300" cy="288925"/>
                            <a:chOff x="0" y="0"/>
                            <a:chExt cx="114300" cy="288925"/>
                          </a:xfrm>
                        </wpg:grpSpPr>
                        <wps:wsp>
                          <wps:cNvPr id="49" name="Straight Arrow Connector 49"/>
                          <wps:cNvCnPr/>
                          <wps:spPr>
                            <a:xfrm rot="5400000">
                              <a:off x="-58420" y="11430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none" w="lg" len="lg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0" name="Group 50"/>
                          <wpg:cNvGrpSpPr/>
                          <wpg:grpSpPr>
                            <a:xfrm rot="5400000">
                              <a:off x="0" y="174625"/>
                              <a:ext cx="114300" cy="114300"/>
                              <a:chOff x="0" y="0"/>
                              <a:chExt cx="228600" cy="228600"/>
                            </a:xfrm>
                          </wpg:grpSpPr>
                          <wps:wsp>
                            <wps:cNvPr id="51" name="Straight Connector 51"/>
                            <wps:cNvCnPr/>
                            <wps:spPr>
                              <a:xfrm flipV="1"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accent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" name="Straight Connector 69"/>
                            <wps:cNvCnPr/>
                            <wps:spPr>
                              <a:xfrm flipH="1" flipV="1"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accent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70" name="Group 70"/>
                        <wpg:cNvGrpSpPr/>
                        <wpg:grpSpPr>
                          <a:xfrm rot="16200000">
                            <a:off x="2938463" y="-25083"/>
                            <a:ext cx="114300" cy="288925"/>
                            <a:chOff x="0" y="0"/>
                            <a:chExt cx="114300" cy="288925"/>
                          </a:xfrm>
                        </wpg:grpSpPr>
                        <wps:wsp>
                          <wps:cNvPr id="71" name="Straight Arrow Connector 71"/>
                          <wps:cNvCnPr/>
                          <wps:spPr>
                            <a:xfrm rot="5400000">
                              <a:off x="-58420" y="11430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none" w="lg" len="lg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2" name="Group 72"/>
                          <wpg:cNvGrpSpPr/>
                          <wpg:grpSpPr>
                            <a:xfrm rot="5400000">
                              <a:off x="0" y="174625"/>
                              <a:ext cx="114300" cy="114300"/>
                              <a:chOff x="0" y="0"/>
                              <a:chExt cx="228600" cy="228600"/>
                            </a:xfrm>
                          </wpg:grpSpPr>
                          <wps:wsp>
                            <wps:cNvPr id="73" name="Straight Connector 73"/>
                            <wps:cNvCnPr/>
                            <wps:spPr>
                              <a:xfrm flipV="1"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accent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Straight Connector 74"/>
                            <wps:cNvCnPr/>
                            <wps:spPr>
                              <a:xfrm flipH="1" flipV="1"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accent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64" style="position:absolute;margin-left:34pt;margin-top:14.2pt;width:247.3pt;height:130.65pt;z-index:251702272;mso-width-relative:margin;mso-height-relative:margin" coordsize="3140710,16592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">
                <v:shape id="Straight Arrow Connector 19" o:spid="_x0000_s1065" type="#_x0000_t32" style="position:absolute;left:182880;top:2286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6VDRMMAAADbAAAADwAAAGRycy9kb3ducmV2LnhtbERPS2sCMRC+F/wPYQRvNWsPYrdG8UFV&#10;2qLU9uBx2Iy7i5tJSOK6/vumUOhtPr7nTOedaURLPtSWFYyGGQjiwuqaSwXfX6+PExAhImtsLJOC&#10;OwWYz3oPU8y1vfEntcdYihTCIUcFVYwulzIUFRkMQ+uIE3e23mBM0JdSe7ylcNPIpywbS4M1p4YK&#10;Ha0qKi7Hq1Hw9rFdxTbzd7fe02Hi3pfn06ZTatDvFi8gInXxX/zn3uk0/xl+f0kHyNk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OlQ0TDAAAA2wAAAA8AAAAAAAAAAAAA&#10;AAAAoQIAAGRycy9kb3ducmV2LnhtbFBLBQYAAAAABAAEAPkAAACRAwAAAAA=&#10;" strokecolor="#4f81bd [3204]" strokeweight="2pt">
                  <v:stroke endarrow="open"/>
                  <v:shadow on="t" opacity="24903f" mv:blur="40000f" origin=",.5" offset="0,20000emu"/>
                </v:shape>
                <v:shape id="Text Box 20" o:spid="_x0000_s1066" type="#_x0000_t202" style="position:absolute;width:342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UdU2vgAA&#10;ANsAAAAPAAAAZHJzL2Rvd25yZXYueG1sRE+7CsIwFN0F/yFcwU1THVSqUXwgiOhgFXG8NNe22NyU&#10;Jmr9ezMIjofzni0aU4oX1a6wrGDQj0AQp1YXnCm4nLe9CQjnkTWWlknBhxws5u3WDGNt33yiV+Iz&#10;EULYxagg976KpXRpTgZd31bEgbvb2qAPsM6krvEdwk0ph1E0kgYLDg05VrTOKX0kT6Ngd/7sT+P1&#10;cWT2q83tcJXuut0clOp2muUUhKfG/8U/904rGIb14Uv4AXL+B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C1HVNr4AAADbAAAADwAAAAAAAAAAAAAAAACXAgAAZHJzL2Rvd25yZXYu&#10;eG1sUEsFBgAAAAAEAAQA9QAAAIIDAAAAAA==&#10;" filled="f" strokecolor="black [3213]">
                  <v:textbox>
                    <w:txbxContent>
                      <w:p w14:paraId="221CC8A4" w14:textId="77777777" w:rsidR="004102FC" w:rsidRDefault="004102FC" w:rsidP="00B95CCC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21" o:spid="_x0000_s1067" type="#_x0000_t202" style="position:absolute;top:571500;width:342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HXCtwQAA&#10;ANsAAAAPAAAAZHJzL2Rvd25yZXYueG1sRI9LC8IwEITvgv8hrOBNUz2oVKP4QBDRgw/E49KsbbHZ&#10;lCZq/fdGEDwOM/MNM5nVphBPqlxuWUGvG4EgTqzOOVVwPq07IxDOI2ssLJOCNzmYTZuNCcbavvhA&#10;z6NPRYCwi1FB5n0ZS+mSjAy6ri2Jg3ezlUEfZJVKXeErwE0h+1E0kAZzDgsZlrTMKLkfH0bB5vTe&#10;HobL/cBsF6vr7iLdZb3aKdVu1fMxCE+1/4d/7Y1W0O/B90v4AXL6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B1wrcEAAADbAAAADwAAAAAAAAAAAAAAAACXAgAAZHJzL2Rvd25y&#10;ZXYueG1sUEsFBgAAAAAEAAQA9QAAAIUDAAAAAA==&#10;" filled="f" strokecolor="black [3213]">
                  <v:textbox>
                    <w:txbxContent>
                      <w:p w14:paraId="42C06299" w14:textId="77777777" w:rsidR="004102FC" w:rsidRDefault="004102FC" w:rsidP="00B95CCC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22" o:spid="_x0000_s1068" type="#_x0000_t202" style="position:absolute;top:1143000;width:342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z+7axQAA&#10;ANsAAAAPAAAAZHJzL2Rvd25yZXYueG1sRI9Ba4NAFITvhf6H5RV6a9Z6sMFmlTYhIJIeYkLo8eG+&#10;qMR9K+7WmH/fLRRyHGbmG2aVz6YXE42us6zgdRGBIK6t7rhRcDxsX5YgnEfW2FsmBTdykGePDytM&#10;tb3ynqbKNyJA2KWooPV+SKV0dUsG3cIOxME729GgD3JspB7xGuCml3EUJdJgx2GhxYHWLdWX6sco&#10;KA63cv+2/kpM+bn53p2kO203O6Wen+aPdxCeZn8P/7cLrSCO4e9L+AEy+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TP7trFAAAA2wAAAA8AAAAAAAAAAAAAAAAAlwIAAGRycy9k&#10;b3ducmV2LnhtbFBLBQYAAAAABAAEAPUAAACJAwAAAAA=&#10;" filled="f" strokecolor="black [3213]">
                  <v:textbox>
                    <w:txbxContent>
                      <w:p w14:paraId="5885A174" w14:textId="77777777" w:rsidR="004102FC" w:rsidRDefault="004102FC" w:rsidP="00B95CCC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shape>
                <v:shape id="Straight Arrow Connector 23" o:spid="_x0000_s1069" type="#_x0000_t32" style="position:absolute;left:182245;top:8001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CG+E8UAAADbAAAADwAAAGRycy9kb3ducmV2LnhtbESPW2sCMRSE3wv+h3CEvtWsFkRWo7SW&#10;XrBS8fLg42Fz3F3cnIQkXdd/b4RCH4eZ+YaZLTrTiJZ8qC0rGA4yEMSF1TWXCg7796cJiBCRNTaW&#10;ScGVAizmvYcZ5tpeeEvtLpYiQTjkqKCK0eVShqIig2FgHXHyTtYbjEn6UmqPlwQ3jRxl2VgarDkt&#10;VOhoWVFx3v0aBav15zK2mb+6tx/aTNz36+n40Sn12O9epiAidfE//Nf+0gpGz3D/kn6An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CG+E8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Text Box 24" o:spid="_x0000_s1070" type="#_x0000_t202" style="position:absolute;left:800100;width:8001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atM1xQAA&#10;ANsAAAAPAAAAZHJzL2Rvd25yZXYueG1sRI9Ba8JAFITvhf6H5Qm91Y0iVlJXsUogiD2YFOnxkX1N&#10;gtm3IbvG+O+7guBxmJlvmOV6MI3oqXO1ZQWTcQSCuLC65lLBT568L0A4j6yxsUwKbuRgvXp9WWKs&#10;7ZWP1Ge+FAHCLkYFlfdtLKUrKjLoxrYlDt6f7Qz6ILtS6g6vAW4aOY2iuTRYc1iosKVtRcU5uxgF&#10;aX7bHz+233Oz/9r9Hk7SnZLdQam30bD5BOFp8M/wo51qBdMZ3L+EHyB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Rq0zXFAAAA2wAAAA8AAAAAAAAAAAAAAAAAlwIAAGRycy9k&#10;b3ducmV2LnhtbFBLBQYAAAAABAAEAPUAAACJAwAAAAA=&#10;" filled="f" strokecolor="black [3213]">
                  <v:textbox>
                    <w:txbxContent>
                      <w:p w14:paraId="3BC36F52" w14:textId="77777777" w:rsidR="004102FC" w:rsidRDefault="004102FC" w:rsidP="00B95CCC">
                        <w:pPr>
                          <w:jc w:val="center"/>
                        </w:pPr>
                        <w:r>
                          <w:t>ananas</w:t>
                        </w:r>
                      </w:p>
                    </w:txbxContent>
                  </v:textbox>
                </v:shape>
                <v:shape id="Text Box 25" o:spid="_x0000_s1071" type="#_x0000_t202" style="position:absolute;left:800100;top:571500;width:8001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JnauxQAA&#10;ANsAAAAPAAAAZHJzL2Rvd25yZXYueG1sRI9Ba8JAFITvhf6H5Qm91Y2CVlJXsUogiD2YFOnxkX1N&#10;gtm3IbvG+O+7guBxmJlvmOV6MI3oqXO1ZQWTcQSCuLC65lLBT568L0A4j6yxsUwKbuRgvXp9WWKs&#10;7ZWP1Ge+FAHCLkYFlfdtLKUrKjLoxrYlDt6f7Qz6ILtS6g6vAW4aOY2iuTRYc1iosKVtRcU5uxgF&#10;aX7bHz+233Oz/9r9Hk7SnZLdQam30bD5BOFp8M/wo51qBdMZ3L+EHyB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smdq7FAAAA2wAAAA8AAAAAAAAAAAAAAAAAlwIAAGRycy9k&#10;b3ducmV2LnhtbFBLBQYAAAAABAAEAPUAAACJAwAAAAA=&#10;" filled="f" strokecolor="black [3213]">
                  <v:textbox>
                    <w:txbxContent>
                      <w:p w14:paraId="31A1F568" w14:textId="77777777" w:rsidR="004102FC" w:rsidRDefault="004102FC" w:rsidP="00B95CCC">
                        <w:pPr>
                          <w:jc w:val="center"/>
                        </w:pPr>
                        <w:r>
                          <w:t>banaan</w:t>
                        </w:r>
                      </w:p>
                    </w:txbxContent>
                  </v:textbox>
                </v:shape>
                <v:shape id="Text Box 26" o:spid="_x0000_s1072" type="#_x0000_t202" style="position:absolute;left:800100;top:1143000;width:8001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9OjZwgAA&#10;ANsAAAAPAAAAZHJzL2Rvd25yZXYueG1sRI9Lq8IwFIT3gv8hHMGdprqol2oUHwgiuvCBuDw0x7bY&#10;nJQmav33RhDucpiZb5jJrDGleFLtCssKBv0IBHFqdcGZgvNp3fsD4TyyxtIyKXiTg9m03Zpgou2L&#10;D/Q8+kwECLsEFeTeV4mULs3JoOvbijh4N1sb9EHWmdQ1vgLclHIYRbE0WHBYyLGiZU7p/fgwCjan&#10;9/YwWu5js12srruLdJf1aqdUt9PMxyA8Nf4//GtvtIJhDN8v4QfI6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v06NnCAAAA2wAAAA8AAAAAAAAAAAAAAAAAlwIAAGRycy9kb3du&#10;cmV2LnhtbFBLBQYAAAAABAAEAPUAAACGAwAAAAA=&#10;" filled="f" strokecolor="black [3213]">
                  <v:textbox>
                    <w:txbxContent>
                      <w:p w14:paraId="01901A5A" w14:textId="77777777" w:rsidR="004102FC" w:rsidRDefault="004102FC" w:rsidP="00B95CCC">
                        <w:pPr>
                          <w:jc w:val="center"/>
                        </w:pPr>
                        <w:r>
                          <w:t>dadel</w:t>
                        </w:r>
                      </w:p>
                    </w:txbxContent>
                  </v:textbox>
                </v:shape>
                <v:shape id="Straight Arrow Connector 27" o:spid="_x0000_s1073" type="#_x0000_t32" style="position:absolute;left:342900;top:114300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xq4EMUAAADbAAAADwAAAGRycy9kb3ducmV2LnhtbESPzWsCMRTE7wX/h/CE3mpWD1VWo7SW&#10;fmCl4sfB42Pz3F3cvIQkXdf/3giFHoeZ+Q0zW3SmES35UFtWMBxkIIgLq2suFRz2708TECEia2ws&#10;k4IrBVjMew8zzLW98JbaXSxFgnDIUUEVo8ulDEVFBsPAOuLknaw3GJP0pdQeLwluGjnKsmdpsOa0&#10;UKGjZUXFefdrFKzWn8vYZv7q3n5oM3Hfr6fjR6fUY797mYKI1MX/8F/7SysYjeH+Jf0AOb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xq4EM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28" o:spid="_x0000_s1074" type="#_x0000_t32" style="position:absolute;left:342900;top:685800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oUsYsEAAADbAAAADwAAAGRycy9kb3ducmV2LnhtbERPy2oCMRTdC/5DuIK7mtGFyGgUH6il&#10;LUptF11eJteZwclNSNJx/PtmUXB5OO/FqjONaMmH2rKC8SgDQVxYXXOp4Ptr/zIDESKyxsYyKXhQ&#10;gNWy31tgru2dP6m9xFKkEA45KqhidLmUoajIYBhZR5y4q/UGY4K+lNrjPYWbRk6ybCoN1pwaKnS0&#10;rai4XX6NgreP4za2mX+43YnOM/e+uf4cOqWGg249BxGpi0/xv/tVK5ikselL+gFy+Q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ChSxiwQAAANs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29" o:spid="_x0000_s1075" type="#_x0000_t32" style="position:absolute;left:342900;top:1257300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cmJ+cUAAADbAAAADwAAAGRycy9kb3ducmV2LnhtbESPT2sCMRTE7wW/Q3hCbzWrh2JXo7SK&#10;balS8c/B42Pz3F3cvIQkXddv3wiFHoeZ+Q0znXemES35UFtWMBxkIIgLq2suFRwPq6cxiBCRNTaW&#10;ScGNAsxnvYcp5tpeeUftPpYiQTjkqKCK0eVShqIig2FgHXHyztYbjEn6UmqP1wQ3jRxl2bM0WHNa&#10;qNDRoqLisv8xCr42H4vYZv7mlt+0Hbv12/n03in12O9eJyAidfE//Nf+1ApGL3D/kn6AnP0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cmJ+c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Text Box 30" o:spid="_x0000_s1076" type="#_x0000_t202" style="position:absolute;left:2057400;width:8001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iEPrvgAA&#10;ANsAAAAPAAAAZHJzL2Rvd25yZXYueG1sRE/JCsIwEL0L/kMYwZumKqhUo7ggiOjBBfE4NGNbbCal&#10;iVr/3hwEj4+3T+e1KcSLKpdbVtDrRiCIE6tzThVczpvOGITzyBoLy6TgQw7ms2ZjirG2bz7S6+RT&#10;EULYxagg876MpXRJRgZd15bEgbvbyqAPsEqlrvAdwk0h+1E0lAZzDg0ZlrTKKHmcnkbB9vzZHUer&#10;w9Dsluvb/irddbPeK9Vu1YsJCE+1/4t/7q1WMAjrw5fwA+Ts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johD674AAADbAAAADwAAAAAAAAAAAAAAAACXAgAAZHJzL2Rvd25yZXYu&#10;eG1sUEsFBgAAAAAEAAQA9QAAAIIDAAAAAA==&#10;" filled="f" strokecolor="black [3213]">
                  <v:textbox>
                    <w:txbxContent>
                      <w:p w14:paraId="5A74BF00" w14:textId="77777777" w:rsidR="004102FC" w:rsidRDefault="004102FC" w:rsidP="00B95CCC">
                        <w:pPr>
                          <w:jc w:val="center"/>
                        </w:pPr>
                        <w:r>
                          <w:t>appel</w:t>
                        </w:r>
                      </w:p>
                    </w:txbxContent>
                  </v:textbox>
                </v:shape>
                <v:shape id="Text Box 31" o:spid="_x0000_s1077" type="#_x0000_t202" style="position:absolute;left:2057400;top:571500;width:8001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xOZwxgAA&#10;ANsAAAAPAAAAZHJzL2Rvd25yZXYueG1sRI9Pa8JAFMTvBb/D8oTe6sYWrKTZiI0IIvYQLdLjI/ua&#10;BLNvQ3abP9++Wyh4HGbmN0yyGU0jeupcbVnBchGBIC6srrlU8HnZP61BOI+ssbFMCiZysElnDwnG&#10;2g6cU3/2pQgQdjEqqLxvYyldUZFBt7AtcfC+bWfQB9mVUnc4BLhp5HMUraTBmsNChS1lFRW3849R&#10;cLhMx/w1+1iZ4/vu63SV7rrfnZR6nI/bNxCeRn8P/7cPWsHLEv6+hB8g0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hxOZwxgAAANsAAAAPAAAAAAAAAAAAAAAAAJcCAABkcnMv&#10;ZG93bnJldi54bWxQSwUGAAAAAAQABAD1AAAAigMAAAAA&#10;" filled="f" strokecolor="black [3213]">
                  <v:textbox>
                    <w:txbxContent>
                      <w:p w14:paraId="112649F3" w14:textId="77777777" w:rsidR="004102FC" w:rsidRDefault="004102FC" w:rsidP="00B95CCC">
                        <w:pPr>
                          <w:jc w:val="center"/>
                        </w:pPr>
                        <w:r>
                          <w:t>braam</w:t>
                        </w:r>
                      </w:p>
                    </w:txbxContent>
                  </v:textbox>
                </v:shape>
                <v:shape id="Straight Arrow Connector 32" o:spid="_x0000_s1078" type="#_x0000_t32" style="position:absolute;left:1600200;top:114300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rSNVcUAAADbAAAADwAAAGRycy9kb3ducmV2LnhtbESPW2sCMRSE3wv+h3CEvtWsFkRWo7SW&#10;XrBS8fLg42Fz3F3cnIQkXdd/b4RCH4eZ+YaZLTrTiJZ8qC0rGA4yEMSF1TWXCg7796cJiBCRNTaW&#10;ScGVAizmvYcZ5tpeeEvtLpYiQTjkqKCK0eVShqIig2FgHXHyTtYbjEn6UmqPlwQ3jRxl2VgarDkt&#10;VOhoWVFx3v0aBav15zK2mb+6tx/aTNz36+n40Sn12O9epiAidfE//Nf+0gqeR3D/kn6An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5rSNVc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33" o:spid="_x0000_s1079" type="#_x0000_t32" style="position:absolute;left:1600200;top:685800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fgozsUAAADbAAAADwAAAGRycy9kb3ducmV2LnhtbESPW2sCMRSE3wv+h3CEvtWsFURWo7SW&#10;XrBS8fLg42Fz3F3cnIQkXdd/b4RCH4eZ+YaZLTrTiJZ8qC0rGA4yEMSF1TWXCg7796cJiBCRNTaW&#10;ScGVAizmvYcZ5tpeeEvtLpYiQTjkqKCK0eVShqIig2FgHXHyTtYbjEn6UmqPlwQ3jXzOsrE0WHNa&#10;qNDRsqLivPs1Clbrz2VsM391bz+0mbjv19Pxo1Pqsd+9TEFE6uJ/+K/9pRWMRnD/kn6An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fgozs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group id="Group 34" o:spid="_x0000_s1080" style="position:absolute;left:120650;top:1370330;width:114300;height:288925" coordsize="114300,2889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Zs5h5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jC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Zs5h5xAAAANsAAAAP&#10;AAAAAAAAAAAAAAAAAKkCAABkcnMvZG93bnJldi54bWxQSwUGAAAAAAQABAD6AAAAmgMAAAAA&#10;">
                  <v:shape id="Straight Arrow Connector 35" o:spid="_x0000_s1081" type="#_x0000_t32" style="position:absolute;left:-58420;top:114300;width:228600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HnVysIAAADbAAAADwAAAGRycy9kb3ducmV2LnhtbESPQYvCMBSE78L+h/AWvGm6iqK1qYgg&#10;6G23evD4bJ5t2ealNLFWf/1GWPA4zMw3TLLuTS06al1lWcHXOAJBnFtdcaHgdNyNFiCcR9ZYWyYF&#10;D3KwTj8GCcba3vmHuswXIkDYxaig9L6JpXR5SQbd2DbEwbva1qAPsi2kbvEe4KaWkyiaS4MVh4US&#10;G9qWlP9mN6NAng95Ryf+3j6fy6kpmuqiZabU8LPfrEB46v07/N/eawXTGby+hB8g0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HnVysIAAADbAAAADwAAAAAAAAAAAAAA&#10;AAChAgAAZHJzL2Rvd25yZXYueG1sUEsFBgAAAAAEAAQA+QAAAJADAAAAAA==&#10;" strokecolor="#4f81bd [3204]" strokeweight="2pt">
                    <v:stroke endarrowwidth="wide" endarrowlength="long"/>
                    <v:shadow on="t" opacity="24903f" mv:blur="40000f" origin=",.5" offset="0,20000emu"/>
                  </v:shape>
                  <v:group id="Group 36" o:spid="_x0000_s1082" style="position:absolute;top:174625;width:114300;height:114300;rotation:90" coordsize="228600,228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HnmrDDAAAA2wAAAA8A&#10;AAAAAAAAAAAAAAAAqQIAAGRycy9kb3ducmV2LnhtbFBLBQYAAAAABAAEAPoAAACZAwAAAAA=&#10;">
                    <v:line id="Straight Connector 37" o:spid="_x0000_s1083" style="position:absolute;flip:y;visibility:visible;mso-wrap-style:square" from="0,0" to="2286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IJAisAAAADbAAAADwAAAGRycy9kb3ducmV2LnhtbESP3YrCMBSE7wXfIRxh7zR1BX+qUUQU&#10;9EqsPsChObbF5qQkWdt9eyMIXg4z8w2z2nSmFk9yvrKsYDxKQBDnVldcKLhdD8M5CB+QNdaWScE/&#10;edis+70Vptq2fKFnFgoRIexTVFCG0KRS+rwkg35kG+Lo3a0zGKJ0hdQO2wg3tfxNkqk0WHFcKLGh&#10;XUn5I/szCmjhzvNLfTiaRb6vXNCPoj3dlPoZdNsliEBd+IY/7aNWMJnB+0v8AXL9A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yCQIrAAAAA2wAAAA8AAAAAAAAAAAAAAAAA&#10;oQIAAGRycy9kb3ducmV2LnhtbFBLBQYAAAAABAAEAPkAAACOAwAAAAA=&#10;" strokecolor="#4f81bd [3204]" strokeweight="2pt"/>
                    <v:line id="Straight Connector 38" o:spid="_x0000_s1084" style="position:absolute;flip:x y;visibility:visible;mso-wrap-style:square" from="0,0" to="2286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w+33sAAAADbAAAADwAAAGRycy9kb3ducmV2LnhtbERPTWuDQBC9F/oflink1qw1IbUmq4RA&#10;oDeJSe9Td6JSd1bcjZr++u6hkOPjfe/y2XRipMG1lhW8LSMQxJXVLdcKLufjawLCeWSNnWVScCcH&#10;efb8tMNU24lPNJa+FiGEXYoKGu/7VEpXNWTQLW1PHLirHQz6AIda6gGnEG46GUfRRhpsOTQ02NOh&#10;oeqnvBkFOqEiWa+L33Hzvordx3c0flUXpRYv834LwtPsH+J/96dWsApjw5fwA2T2B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L8Pt97AAAAA2wAAAA8AAAAAAAAAAAAAAAAA&#10;oQIAAGRycy9kb3ducmV2LnhtbFBLBQYAAAAABAAEAPkAAACOAwAAAAA=&#10;" strokecolor="#4f81bd [3204]" strokeweight="2pt"/>
                  </v:group>
                </v:group>
                <v:group id="Group 39" o:spid="_x0000_s1085" style="position:absolute;left:1683068;top:1119822;width:114300;height:288925;rotation:-90" coordsize="114300,2889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ORI8vGAAAA2wAA&#10;AA8AAAAAAAAAAAAAAAAAqQIAAGRycy9kb3ducmV2LnhtbFBLBQYAAAAABAAEAPoAAACcAwAAAAA=&#10;">
                  <v:shape id="Straight Arrow Connector 40" o:spid="_x0000_s1086" type="#_x0000_t32" style="position:absolute;left:-58420;top:114300;width:228600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AgFL78AAADbAAAADwAAAGRycy9kb3ducmV2LnhtbERPTYvCMBC9C/sfwix403RXEbealkUQ&#10;9Ka1B4+zzdiWbSalibX6681B8Ph43+t0MI3oqXO1ZQVf0wgEcWF1zaWC/LSdLEE4j6yxsUwK7uQg&#10;TT5Ga4y1vfGR+syXIoSwi1FB5X0bS+mKigy6qW2JA3exnUEfYFdK3eEthJtGfkfRQhqsOTRU2NKm&#10;ouI/uxoF8rwvesr5sHk8fmambOs/LTOlxp/D7wqEp8G/xS/3TiuYh/XhS/gBMnkC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LAgFL78AAADbAAAADwAAAAAAAAAAAAAAAACh&#10;AgAAZHJzL2Rvd25yZXYueG1sUEsFBgAAAAAEAAQA+QAAAI0DAAAAAA==&#10;" strokecolor="#4f81bd [3204]" strokeweight="2pt">
                    <v:stroke endarrowwidth="wide" endarrowlength="long"/>
                    <v:shadow on="t" opacity="24903f" mv:blur="40000f" origin=",.5" offset="0,20000emu"/>
                  </v:shape>
                  <v:group id="Group 45" o:spid="_x0000_s1087" style="position:absolute;top:174625;width:114300;height:114300;rotation:90" coordsize="228600,228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pM3e6xAAAANsAAAAP&#10;AAAAAAAAAAAAAAAAAKkCAABkcnMvZG93bnJldi54bWxQSwUGAAAAAAQABAD6AAAAmgMAAAAA&#10;">
                    <v:line id="Straight Connector 46" o:spid="_x0000_s1088" style="position:absolute;flip:y;visibility:visible;mso-wrap-style:square" from="0,0" to="2286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8iWbL4AAADbAAAADwAAAGRycy9kb3ducmV2LnhtbESPzQrCMBCE74LvEFbwpqkiotUoIgp6&#10;En8eYGnWtthsShJtfXsjCB6HmfmGWa5bU4kXOV9aVjAaJiCIM6tLzhXcrvvBDIQPyBory6TgTR7W&#10;q25niam2DZ/pdQm5iBD2KSooQqhTKX1WkEE/tDVx9O7WGQxRulxqh02Em0qOk2QqDZYcFwqsaVtQ&#10;9rg8jQKau9PsXO0PZp7tShf0I2+ON6X6vXazABGoDf/wr33QCiZT+H6JP0CuPg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7yJZsvgAAANsAAAAPAAAAAAAAAAAAAAAAAKEC&#10;AABkcnMvZG93bnJldi54bWxQSwUGAAAAAAQABAD5AAAAjAMAAAAA&#10;" strokecolor="#4f81bd [3204]" strokeweight="2pt"/>
                    <v:line id="Straight Connector 47" o:spid="_x0000_s1089" style="position:absolute;flip:x y;visibility:visible;mso-wrap-style:square" from="0,0" to="2286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pZQ0cEAAADbAAAADwAAAGRycy9kb3ducmV2LnhtbESPT4vCMBTE74LfITzBm6Zq0W7XKCII&#10;3sR/97fN27bYvJQm1rqffiMIHoeZ+Q2zXHemEi01rrSsYDKOQBBnVpecK7icd6MEhPPIGivLpOBJ&#10;Dtarfm+JqbYPPlJ78rkIEHYpKii8r1MpXVaQQTe2NXHwfm1j0AfZ5FI3+AhwU8lpFM2lwZLDQoE1&#10;bQvKbqe7UaATOiRxfPhr54vZ1H39RO01uyg1HHSbbxCeOv8Jv9t7rSBewOtL+AFy9Q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WllDRwQAAANsAAAAPAAAAAAAAAAAAAAAA&#10;AKECAABkcnMvZG93bnJldi54bWxQSwUGAAAAAAQABAD5AAAAjwMAAAAA&#10;" strokecolor="#4f81bd [3204]" strokeweight="2pt"/>
                  </v:group>
                </v:group>
                <v:group id="Group 48" o:spid="_x0000_s1090" style="position:absolute;left:2939098;top:547052;width:114300;height:288925;rotation:-90" coordsize="114300,2889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U2/UtwgAAANsAAAAPAAAAZHJzL2Rvd25yZXYueG1sRE9La8JAEL4X+h+WKfRS&#10;dFMRkegqUlFyEMTHxduYHZNgdjZmR43/vnso9PjxvafzztXqQW2oPBv47iegiHNvKy4MHA+r3hhU&#10;EGSLtWcy8KIA89n72xRT65+8o8deChVDOKRooBRpUq1DXpLD0PcNceQuvnUoEbaFti0+Y7ir9SBJ&#10;RtphxbGhxIZ+Ssqv+7szIPXytMm222p9kPNrc7sNu+VXZsznR7eYgBLq5F/8586sgWEcG7/EH6Bn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VNv1LcIAAADbAAAADwAA&#10;AAAAAAAAAAAAAACpAgAAZHJzL2Rvd25yZXYueG1sUEsFBgAAAAAEAAQA+gAAAJgDAAAAAA==&#10;">
                  <v:shape id="Straight Arrow Connector 49" o:spid="_x0000_s1091" type="#_x0000_t32" style="position:absolute;left:-58420;top:114300;width:228600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TKsssIAAADbAAAADwAAAGRycy9kb3ducmV2LnhtbESPQYvCMBSE7wv+h/AEb2vqKotW0yKC&#10;oLe1evD4bJ5tsXkpTbZWf/1GEPY4zMw3zCrtTS06al1lWcFkHIEgzq2uuFBwOm4/5yCcR9ZYWyYF&#10;D3KQJoOPFcba3vlAXeYLESDsYlRQet/EUrq8JINubBvi4F1ta9AH2RZSt3gPcFPLryj6lgYrDgsl&#10;NrQpKb9lv0aBPO/zjk78s3k+F1NTNNVFy0yp0bBfL0F46v1/+N3eaQWzBby+hB8gk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TKsssIAAADbAAAADwAAAAAAAAAAAAAA&#10;AAChAgAAZHJzL2Rvd25yZXYueG1sUEsFBgAAAAAEAAQA+QAAAJADAAAAAA==&#10;" strokecolor="#4f81bd [3204]" strokeweight="2pt">
                    <v:stroke endarrowwidth="wide" endarrowlength="long"/>
                    <v:shadow on="t" opacity="24903f" mv:blur="40000f" origin=",.5" offset="0,20000emu"/>
                  </v:shape>
                  <v:group id="Group 50" o:spid="_x0000_s1092" style="position:absolute;top:174625;width:114300;height:114300;rotation:90" coordsize="228600,228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8nUL/wQAAANsAAAAPAAAAZHJzL2Rvd25yZXYueG1sRE/Pa8IwFL4P/B/CE3YZ&#10;NnWguNoo6ijsOt2Yx0fz1pQ1LzXJbPffm8PA48f3u9yOthNX8qF1rGCe5SCIa6dbbhR8nKrZCkSI&#10;yBo7x6TgjwJsN5OHEgvtBn6n6zE2IoVwKFCBibEvpAy1IYshcz1x4r6dtxgT9I3UHocUbjv5nOdL&#10;abHl1GCwp4Oh+uf4axXw5XNVXbqvp+pc+/luP7yY13NU6nE67tYgIo3xLv53v2kFi7Q+fUk/QG5u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A8nUL/wQAAANsAAAAPAAAA&#10;AAAAAAAAAAAAAKkCAABkcnMvZG93bnJldi54bWxQSwUGAAAAAAQABAD6AAAAlwMAAAAA&#10;">
                    <v:line id="Straight Connector 51" o:spid="_x0000_s1093" style="position:absolute;flip:y;visibility:visible;mso-wrap-style:square" from="0,0" to="2286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fiYxb4AAADbAAAADwAAAGRycy9kb3ducmV2LnhtbESPzQrCMBCE74LvEFbwpqmCotUoIgp6&#10;En8eYGnWtthsShJtfXsjCB6HmfmGWa5bU4kXOV9aVjAaJiCIM6tLzhXcrvvBDIQPyBory6TgTR7W&#10;q25niam2DZ/pdQm5iBD2KSooQqhTKX1WkEE/tDVx9O7WGQxRulxqh02Em0qOk2QqDZYcFwqsaVtQ&#10;9rg8jQKau9PsXO0PZp7tShf0I2+ON6X6vXazABGoDf/wr33QCiYj+H6JP0CuPg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x+JjFvgAAANsAAAAPAAAAAAAAAAAAAAAAAKEC&#10;AABkcnMvZG93bnJldi54bWxQSwUGAAAAAAQABAD5AAAAjAMAAAAA&#10;" strokecolor="#4f81bd [3204]" strokeweight="2pt"/>
                    <v:line id="Straight Connector 69" o:spid="_x0000_s1094" style="position:absolute;flip:x y;visibility:visible;mso-wrap-style:square" from="0,0" to="2286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/A9WMMAAADbAAAADwAAAGRycy9kb3ducmV2LnhtbESPQWvCQBSE7wX/w/KE3prdWkmT6CpS&#10;KPQmtfH+zD6T0OzbkF1j6q93C4Ueh5n5hllvJ9uJkQbfOtbwnCgQxJUzLdcayq/3pwyED8gGO8ek&#10;4Yc8bDezhzUWxl35k8ZDqEWEsC9QQxNCX0jpq4Ys+sT1xNE7u8FiiHKopRnwGuG2kwulUmmx5bjQ&#10;YE9vDVXfh4vVYDLaZ8vl/jamry8Ln5/UeKxKrR/n024FItAU/sN/7Q+jIc3h90v8AXJz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PwPVjDAAAA2wAAAA8AAAAAAAAAAAAA&#10;AAAAoQIAAGRycy9kb3ducmV2LnhtbFBLBQYAAAAABAAEAPkAAACRAwAAAAA=&#10;" strokecolor="#4f81bd [3204]" strokeweight="2pt"/>
                  </v:group>
                </v:group>
                <v:group id="Group 70" o:spid="_x0000_s1095" style="position:absolute;left:2938463;top:-25083;width:114300;height:288925;rotation:-90" coordsize="114300,2889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MEzlsIAAADbAAAADwAA&#10;AAAAAAAAAAAAAACpAgAAZHJzL2Rvd25yZXYueG1sUEsFBgAAAAAEAAQA+gAAAJgDAAAAAA==&#10;">
                  <v:shape id="Straight Arrow Connector 71" o:spid="_x0000_s1096" type="#_x0000_t32" style="position:absolute;left:-58420;top:114300;width:228600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ShqCcIAAADbAAAADwAAAGRycy9kb3ducmV2LnhtbESPQWvCQBSE70L/w/IKvZmNFtSmrlIE&#10;wd405uDxNfuahGbfht01pv56VxA8DjPzDbNcD6YVPTnfWFYwSVIQxKXVDVcKiuN2vADhA7LG1jIp&#10;+CcP69XLaImZthc+UJ+HSkQI+wwV1CF0mZS+rMmgT2xHHL1f6wyGKF0ltcNLhJtWTtN0Jg02HBdq&#10;7GhTU/mXn40Cefoueyp4v7leP95N1TU/WuZKvb0OX58gAg3hGX60d1rBfAL3L/EHyNUN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ShqCcIAAADbAAAADwAAAAAAAAAAAAAA&#10;AAChAgAAZHJzL2Rvd25yZXYueG1sUEsFBgAAAAAEAAQA+QAAAJADAAAAAA==&#10;" strokecolor="#4f81bd [3204]" strokeweight="2pt">
                    <v:stroke endarrowwidth="wide" endarrowlength="long"/>
                    <v:shadow on="t" opacity="24903f" mv:blur="40000f" origin=",.5" offset="0,20000emu"/>
                  </v:shape>
                  <v:group id="Group 72" o:spid="_x0000_s1097" style="position:absolute;top:174625;width:114300;height:114300;rotation:90" coordsize="228600,228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Oi2JXPDAAAA2wAAAA8A&#10;AAAAAAAAAAAAAAAAqQIAAGRycy9kb3ducmV2LnhtbFBLBQYAAAAABAAEAPoAAACZAwAAAAA=&#10;">
                    <v:line id="Straight Connector 73" o:spid="_x0000_s1098" style="position:absolute;flip:y;visibility:visible;mso-wrap-style:square" from="0,0" to="2286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dP/ScAAAADbAAAADwAAAGRycy9kb3ducmV2LnhtbESP3YrCMBSE7wXfIRxh7zR1BX+qUUQU&#10;9EqsPsChObbF5qQkWdt9eyMIXg4z8w2z2nSmFk9yvrKsYDxKQBDnVldcKLhdD8M5CB+QNdaWScE/&#10;edis+70Vptq2fKFnFgoRIexTVFCG0KRS+rwkg35kG+Lo3a0zGKJ0hdQO2wg3tfxNkqk0WHFcKLGh&#10;XUn5I/szCmjhzvNLfTiaRb6vXNCPoj3dlPoZdNsliEBd+IY/7aNWMJvA+0v8AXL9A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KXT/0nAAAAA2wAAAA8AAAAAAAAAAAAAAAAA&#10;oQIAAGRycy9kb3ducmV2LnhtbFBLBQYAAAAABAAEAPkAAACOAwAAAAA=&#10;" strokecolor="#4f81bd [3204]" strokeweight="2pt"/>
                    <v:line id="Straight Connector 74" o:spid="_x0000_s1099" style="position:absolute;flip:x y;visibility:visible;mso-wrap-style:square" from="0,0" to="2286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CgEG8EAAADbAAAADwAAAGRycy9kb3ducmV2LnhtbESPT4vCMBTE74LfITzBm6Zq0W7XKCII&#10;3sR/97fN27bYvJQm1rqffiMIHoeZ+Q2zXHemEi01rrSsYDKOQBBnVpecK7icd6MEhPPIGivLpOBJ&#10;Dtarfm+JqbYPPlJ78rkIEHYpKii8r1MpXVaQQTe2NXHwfm1j0AfZ5FI3+AhwU8lpFM2lwZLDQoE1&#10;bQvKbqe7UaATOiRxfPhr54vZ1H39RO01uyg1HHSbbxCeOv8Jv9t7rWARw+tL+AFy9Q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oKAQbwQAAANsAAAAPAAAAAAAAAAAAAAAA&#10;AKECAABkcnMvZG93bnJldi54bWxQSwUGAAAAAAQABAD5AAAAjwMAAAAA&#10;" strokecolor="#4f81bd [3204]" strokeweight="2pt"/>
                  </v:group>
                </v:group>
                <w10:wrap type="topAndBottom"/>
              </v:group>
            </w:pict>
          </mc:Fallback>
        </mc:AlternateContent>
      </w:r>
    </w:p>
    <w:p w14:paraId="4EC41C03" w14:textId="1CFA8BA5" w:rsidR="005F207D" w:rsidRDefault="005F207D" w:rsidP="002B0F30">
      <w:r>
        <w:t xml:space="preserve">Zoals je in main.cpp kunt zien hoef je alleen maar een file in te lezen met </w:t>
      </w:r>
      <w:proofErr w:type="spellStart"/>
      <w:r>
        <w:t>FileStructure</w:t>
      </w:r>
      <w:proofErr w:type="spellEnd"/>
      <w:r>
        <w:t>::</w:t>
      </w:r>
      <w:proofErr w:type="spellStart"/>
      <w:r>
        <w:t>loadFile</w:t>
      </w:r>
      <w:proofErr w:type="spellEnd"/>
      <w:r>
        <w:t xml:space="preserve">. Hieraan geef je de </w:t>
      </w:r>
      <w:r w:rsidR="006E5401">
        <w:t xml:space="preserve">naam van de </w:t>
      </w:r>
      <w:r>
        <w:t xml:space="preserve">gecodeerde, binaire file mee en een pointer naar een lege </w:t>
      </w:r>
      <w:proofErr w:type="spellStart"/>
      <w:r>
        <w:t>Key</w:t>
      </w:r>
      <w:proofErr w:type="spellEnd"/>
      <w:r>
        <w:t xml:space="preserve">. Alle data wordt vervolgens correct in de genoemde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gestopt. Met </w:t>
      </w:r>
      <w:proofErr w:type="spellStart"/>
      <w:r>
        <w:t>Key</w:t>
      </w:r>
      <w:proofErr w:type="spellEnd"/>
      <w:r>
        <w:t xml:space="preserve">::print kun je de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naar </w:t>
      </w:r>
      <w:proofErr w:type="spellStart"/>
      <w:r>
        <w:t>stdout</w:t>
      </w:r>
      <w:proofErr w:type="spellEnd"/>
      <w:r>
        <w:t xml:space="preserve"> printen, je ziet dan de data die in de lijst staat. Uiteindelijk kun je de gesorteerde data weer opslaan in een binaire file.</w:t>
      </w:r>
    </w:p>
    <w:p w14:paraId="1C9ACCF8" w14:textId="77777777" w:rsidR="005F207D" w:rsidRDefault="005F207D" w:rsidP="002B0F30"/>
    <w:p w14:paraId="586482FB" w14:textId="7F12105A" w:rsidR="005F207D" w:rsidRDefault="005F207D" w:rsidP="002B0F30">
      <w:r>
        <w:t xml:space="preserve">De eerste stap is: bouw het project en voer het uit. Je ziet nu de lijst op het scherm verschijnen (dit kan eventjes duren, het zijn er best veel!). Bestudeer de </w:t>
      </w:r>
      <w:proofErr w:type="spellStart"/>
      <w:r>
        <w:t>Key</w:t>
      </w:r>
      <w:proofErr w:type="spellEnd"/>
      <w:r>
        <w:t xml:space="preserve"> en Value klassen en maak een plan om de data te sorteren.</w:t>
      </w:r>
    </w:p>
    <w:p w14:paraId="027FE21C" w14:textId="77777777" w:rsidR="005F207D" w:rsidRDefault="005F207D" w:rsidP="002B0F30"/>
    <w:p w14:paraId="4A4D5938" w14:textId="74941F88" w:rsidR="006E5401" w:rsidRDefault="006E5401" w:rsidP="006E5401">
      <w:pPr>
        <w:pStyle w:val="Heading3"/>
      </w:pPr>
      <w:r>
        <w:t>Deel 2</w:t>
      </w:r>
    </w:p>
    <w:p w14:paraId="04698214" w14:textId="72342877" w:rsidR="004A318F" w:rsidRDefault="004A318F" w:rsidP="002B0F30">
      <w:r>
        <w:t xml:space="preserve">Schrijf een programma dat de data in beide richtingen sorteert. Dus alle Keys én alle </w:t>
      </w:r>
      <w:proofErr w:type="spellStart"/>
      <w:r>
        <w:t>Values</w:t>
      </w:r>
      <w:proofErr w:type="spellEnd"/>
      <w:r>
        <w:t xml:space="preserve"> in alle Keys moeten gesorteerd zijn. Hieraan zitten een paar eisen:</w:t>
      </w:r>
    </w:p>
    <w:p w14:paraId="2332E2D1" w14:textId="026EDCFE" w:rsidR="004A318F" w:rsidRDefault="004A318F" w:rsidP="004A318F">
      <w:pPr>
        <w:pStyle w:val="ListParagraph"/>
        <w:numPr>
          <w:ilvl w:val="0"/>
          <w:numId w:val="11"/>
        </w:numPr>
      </w:pPr>
      <w:r>
        <w:t xml:space="preserve">Voor jouw eerste oplevering mag je alleen een </w:t>
      </w:r>
      <w:proofErr w:type="spellStart"/>
      <w:r>
        <w:t>bubblesort</w:t>
      </w:r>
      <w:proofErr w:type="spellEnd"/>
      <w:r>
        <w:t xml:space="preserve"> of </w:t>
      </w:r>
      <w:proofErr w:type="spellStart"/>
      <w:r>
        <w:t>quicksort</w:t>
      </w:r>
      <w:proofErr w:type="spellEnd"/>
      <w:r>
        <w:t xml:space="preserve"> algoritme implementeren (je gaat dit programma vaker inleveren, met als doel om een betere performance te halen)</w:t>
      </w:r>
      <w:r>
        <w:br/>
      </w:r>
      <w:r w:rsidRPr="004A318F">
        <w:rPr>
          <w:i/>
        </w:rPr>
        <w:t>(even expliciet: als je deze eerste deadline mist dan is dit geen ramp, maar dan is de tweede keer jouw eerste oplevering!)</w:t>
      </w:r>
    </w:p>
    <w:p w14:paraId="6A0867D0" w14:textId="7220AC73" w:rsidR="004A318F" w:rsidRDefault="004A318F" w:rsidP="004A318F">
      <w:pPr>
        <w:pStyle w:val="ListParagraph"/>
        <w:numPr>
          <w:ilvl w:val="0"/>
          <w:numId w:val="11"/>
        </w:numPr>
      </w:pPr>
      <w:r>
        <w:t>Het is niet toegestaan om de data in een map, vector, etc. te zetten en die het sorteren te laten doen.</w:t>
      </w:r>
    </w:p>
    <w:p w14:paraId="3A715D89" w14:textId="6524F896" w:rsidR="004102FC" w:rsidRDefault="004102FC" w:rsidP="004A318F">
      <w:pPr>
        <w:pStyle w:val="ListParagraph"/>
        <w:numPr>
          <w:ilvl w:val="0"/>
          <w:numId w:val="11"/>
        </w:numPr>
      </w:pPr>
      <w:r>
        <w:t>Je mag nieuwe klassen aanmaken (en dus nieuwe .</w:t>
      </w:r>
      <w:proofErr w:type="spellStart"/>
      <w:r>
        <w:t>cpp</w:t>
      </w:r>
      <w:proofErr w:type="spellEnd"/>
      <w:r>
        <w:t xml:space="preserve"> en .h files). Deze kun je zonder problemen in </w:t>
      </w:r>
      <w:proofErr w:type="spellStart"/>
      <w:r>
        <w:t>Peach</w:t>
      </w:r>
      <w:proofErr w:type="spellEnd"/>
      <w:r>
        <w:t xml:space="preserve"> inleveren.</w:t>
      </w:r>
    </w:p>
    <w:p w14:paraId="03EBABBE" w14:textId="2E7FEE4C" w:rsidR="004102FC" w:rsidRDefault="004102FC" w:rsidP="004A318F">
      <w:pPr>
        <w:pStyle w:val="ListParagraph"/>
        <w:numPr>
          <w:ilvl w:val="0"/>
          <w:numId w:val="11"/>
        </w:numPr>
      </w:pPr>
      <w:r>
        <w:t xml:space="preserve">Je mag in </w:t>
      </w:r>
      <w:proofErr w:type="spellStart"/>
      <w:r>
        <w:t>Peach</w:t>
      </w:r>
      <w:proofErr w:type="spellEnd"/>
      <w:r>
        <w:t xml:space="preserve"> alleen jouw code en header files inleveren, dus geen </w:t>
      </w:r>
      <w:proofErr w:type="spellStart"/>
      <w:r>
        <w:t>makefiles</w:t>
      </w:r>
      <w:proofErr w:type="spellEnd"/>
      <w:r>
        <w:t xml:space="preserve"> en zo. Ook </w:t>
      </w:r>
      <w:proofErr w:type="spellStart"/>
      <w:r>
        <w:t>testcode</w:t>
      </w:r>
      <w:proofErr w:type="spellEnd"/>
      <w:r>
        <w:t xml:space="preserve"> kan niet ingeleverd worden.</w:t>
      </w:r>
    </w:p>
    <w:p w14:paraId="237714FD" w14:textId="4EC9B3D9" w:rsidR="004102FC" w:rsidRDefault="004102FC" w:rsidP="004A318F">
      <w:pPr>
        <w:pStyle w:val="ListParagraph"/>
        <w:numPr>
          <w:ilvl w:val="0"/>
          <w:numId w:val="11"/>
        </w:numPr>
      </w:pPr>
      <w:r>
        <w:t>De eerste deadline is zondagavond 2</w:t>
      </w:r>
      <w:r w:rsidR="00D50839">
        <w:t>9</w:t>
      </w:r>
      <w:r>
        <w:t xml:space="preserve"> november om 21u</w:t>
      </w:r>
      <w:r w:rsidR="00D92620">
        <w:t>.</w:t>
      </w:r>
      <w:r w:rsidR="00DD39CE">
        <w:br/>
      </w:r>
    </w:p>
    <w:p w14:paraId="4AC37F07" w14:textId="08F75A36" w:rsidR="00D92620" w:rsidRDefault="00D92620" w:rsidP="004A318F">
      <w:pPr>
        <w:pStyle w:val="ListParagraph"/>
        <w:numPr>
          <w:ilvl w:val="0"/>
          <w:numId w:val="11"/>
        </w:numPr>
      </w:pPr>
      <w:r>
        <w:t>Er komen in totaal 3 wekelijkse inlevermomenten, wat je minimaal moet halen bij de laatste inlevering is</w:t>
      </w:r>
      <w:r w:rsidR="00DD39CE">
        <w:t xml:space="preserve"> (daar heb je dus 3 kansen voor!)</w:t>
      </w:r>
      <w:r>
        <w:t>:</w:t>
      </w:r>
    </w:p>
    <w:p w14:paraId="3C790927" w14:textId="01A38E9E" w:rsidR="00D92620" w:rsidRDefault="00D92620" w:rsidP="00D92620">
      <w:pPr>
        <w:pStyle w:val="ListParagraph"/>
        <w:numPr>
          <w:ilvl w:val="1"/>
          <w:numId w:val="11"/>
        </w:numPr>
      </w:pPr>
      <w:r>
        <w:t>de code sorteert alle data correct, volgens de eisen die hierboven staan</w:t>
      </w:r>
    </w:p>
    <w:p w14:paraId="422DB936" w14:textId="4006D599" w:rsidR="00D92620" w:rsidRDefault="00D92620" w:rsidP="00D92620">
      <w:pPr>
        <w:pStyle w:val="ListParagraph"/>
        <w:numPr>
          <w:ilvl w:val="1"/>
          <w:numId w:val="11"/>
        </w:numPr>
      </w:pPr>
      <w:r>
        <w:t xml:space="preserve">de code heeft geen memory </w:t>
      </w:r>
      <w:proofErr w:type="spellStart"/>
      <w:r>
        <w:t>leaks</w:t>
      </w:r>
      <w:proofErr w:type="spellEnd"/>
      <w:r>
        <w:t>, crasht nergens en heeft geen oneindige lussen</w:t>
      </w:r>
    </w:p>
    <w:p w14:paraId="071EB4B2" w14:textId="5411C2C8" w:rsidR="00D92620" w:rsidRDefault="00D92620" w:rsidP="00D92620">
      <w:pPr>
        <w:pStyle w:val="ListParagraph"/>
        <w:numPr>
          <w:ilvl w:val="1"/>
          <w:numId w:val="11"/>
        </w:numPr>
      </w:pPr>
      <w:r>
        <w:t xml:space="preserve">de code heeft geen compiler </w:t>
      </w:r>
      <w:proofErr w:type="spellStart"/>
      <w:r>
        <w:t>warnings</w:t>
      </w:r>
      <w:proofErr w:type="spellEnd"/>
      <w:r>
        <w:t xml:space="preserve"> met de volgende compiler instellingen:</w:t>
      </w:r>
      <w:r>
        <w:br/>
      </w:r>
      <w:r w:rsidR="00DD39CE">
        <w:t>-Wall -</w:t>
      </w:r>
      <w:proofErr w:type="spellStart"/>
      <w:r w:rsidR="00DD39CE">
        <w:t>Werror</w:t>
      </w:r>
      <w:proofErr w:type="spellEnd"/>
      <w:r w:rsidR="00DD39CE">
        <w:t xml:space="preserve"> -</w:t>
      </w:r>
      <w:proofErr w:type="spellStart"/>
      <w:r w:rsidR="00DD39CE">
        <w:t>pedantic</w:t>
      </w:r>
      <w:proofErr w:type="spellEnd"/>
      <w:r w:rsidR="00DD39CE">
        <w:t xml:space="preserve"> -O3</w:t>
      </w:r>
    </w:p>
    <w:p w14:paraId="3438CBC1" w14:textId="77777777" w:rsidR="00DD39CE" w:rsidRDefault="00DD39CE" w:rsidP="00DD39CE"/>
    <w:p w14:paraId="730A5823" w14:textId="495A2CD7" w:rsidR="005F207D" w:rsidRDefault="005F207D" w:rsidP="002B0F30"/>
    <w:p w14:paraId="42E978ED" w14:textId="2F160E0D" w:rsidR="00026D75" w:rsidRPr="00026D75" w:rsidRDefault="00026D75" w:rsidP="00026D75">
      <w:pPr>
        <w:rPr>
          <w:rFonts w:ascii="Courier New" w:hAnsi="Courier New" w:cs="Courier New"/>
        </w:rPr>
      </w:pPr>
      <w:r>
        <w:t xml:space="preserve">Tip: Op je eigen systeem kun je de performance meten met het commando time: </w:t>
      </w:r>
      <w:r w:rsidRPr="00026D75">
        <w:rPr>
          <w:rFonts w:ascii="Courier New" w:hAnsi="Courier New" w:cs="Courier New"/>
        </w:rPr>
        <w:t>time ./</w:t>
      </w:r>
      <w:proofErr w:type="spellStart"/>
      <w:r w:rsidRPr="00026D75">
        <w:rPr>
          <w:rFonts w:ascii="Courier New" w:hAnsi="Courier New" w:cs="Courier New"/>
        </w:rPr>
        <w:t>sort</w:t>
      </w:r>
      <w:proofErr w:type="spellEnd"/>
      <w:r>
        <w:br/>
        <w:t>Dit geeft bijvoorbeeld de volgende output:</w:t>
      </w:r>
      <w:r>
        <w:br/>
      </w:r>
      <w:r w:rsidRPr="00026D75">
        <w:rPr>
          <w:rFonts w:ascii="Courier New" w:hAnsi="Courier New" w:cs="Courier New"/>
        </w:rPr>
        <w:t>real</w:t>
      </w:r>
      <w:r w:rsidRPr="00026D75">
        <w:rPr>
          <w:rFonts w:ascii="Courier New" w:hAnsi="Courier New" w:cs="Courier New"/>
        </w:rPr>
        <w:tab/>
        <w:t>0m0.237s</w:t>
      </w:r>
      <w:r w:rsidRPr="00026D75">
        <w:rPr>
          <w:rFonts w:ascii="Courier New" w:hAnsi="Courier New" w:cs="Courier New"/>
        </w:rPr>
        <w:br/>
      </w:r>
      <w:r w:rsidRPr="00026D75">
        <w:rPr>
          <w:rFonts w:ascii="Courier New" w:hAnsi="Courier New" w:cs="Courier New"/>
        </w:rPr>
        <w:t>user</w:t>
      </w:r>
      <w:r w:rsidRPr="00026D75">
        <w:rPr>
          <w:rFonts w:ascii="Courier New" w:hAnsi="Courier New" w:cs="Courier New"/>
        </w:rPr>
        <w:tab/>
        <w:t>0m0.104s</w:t>
      </w:r>
      <w:r w:rsidRPr="00026D75">
        <w:rPr>
          <w:rFonts w:ascii="Courier New" w:hAnsi="Courier New" w:cs="Courier New"/>
        </w:rPr>
        <w:br/>
      </w:r>
      <w:proofErr w:type="spellStart"/>
      <w:r w:rsidRPr="00026D75">
        <w:rPr>
          <w:rFonts w:ascii="Courier New" w:hAnsi="Courier New" w:cs="Courier New"/>
        </w:rPr>
        <w:t>sys</w:t>
      </w:r>
      <w:proofErr w:type="spellEnd"/>
      <w:r w:rsidRPr="00026D75">
        <w:rPr>
          <w:rFonts w:ascii="Courier New" w:hAnsi="Courier New" w:cs="Courier New"/>
        </w:rPr>
        <w:tab/>
        <w:t>0m0.128s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bookmarkStart w:id="0" w:name="_GoBack"/>
      <w:r w:rsidRPr="00026D75">
        <w:rPr>
          <w:i/>
        </w:rPr>
        <w:t>(hint: dit zijn geen reële tijden)</w:t>
      </w:r>
      <w:bookmarkEnd w:id="0"/>
    </w:p>
    <w:p w14:paraId="1386395F" w14:textId="697CB218" w:rsidR="00026D75" w:rsidRDefault="00026D75" w:rsidP="00026D75">
      <w:r>
        <w:t>Tel de onderste twee bij elkaar op voor een zo nauwkeurig mogelijke meting.</w:t>
      </w:r>
    </w:p>
    <w:sectPr w:rsidR="00026D75" w:rsidSect="004161C5">
      <w:headerReference w:type="default" r:id="rId10"/>
      <w:pgSz w:w="11906" w:h="16838"/>
      <w:pgMar w:top="1417" w:right="1417" w:bottom="1361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BE77DF" w14:textId="77777777" w:rsidR="004102FC" w:rsidRDefault="004102FC">
      <w:r>
        <w:separator/>
      </w:r>
    </w:p>
  </w:endnote>
  <w:endnote w:type="continuationSeparator" w:id="0">
    <w:p w14:paraId="3BA33514" w14:textId="77777777" w:rsidR="004102FC" w:rsidRDefault="00410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677040" w14:textId="77777777" w:rsidR="004102FC" w:rsidRDefault="004102FC">
      <w:r>
        <w:separator/>
      </w:r>
    </w:p>
  </w:footnote>
  <w:footnote w:type="continuationSeparator" w:id="0">
    <w:p w14:paraId="10992D5F" w14:textId="77777777" w:rsidR="004102FC" w:rsidRDefault="004102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09A99B" w14:textId="77777777" w:rsidR="004102FC" w:rsidRDefault="004102FC">
    <w:pPr>
      <w:pStyle w:val="Header"/>
      <w:jc w:val="right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502128E6" wp14:editId="232AE5AF">
              <wp:simplePos x="0" y="0"/>
              <wp:positionH relativeFrom="column">
                <wp:posOffset>-76835</wp:posOffset>
              </wp:positionH>
              <wp:positionV relativeFrom="paragraph">
                <wp:posOffset>-84455</wp:posOffset>
              </wp:positionV>
              <wp:extent cx="3931920" cy="548640"/>
              <wp:effectExtent l="0" t="0" r="0" b="0"/>
              <wp:wrapSquare wrapText="bothSides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192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FCC3D5" w14:textId="77777777" w:rsidR="004102FC" w:rsidRDefault="004102FC">
                          <w:pPr>
                            <w:pStyle w:val="Heading3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Practicum opdracht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100" type="#_x0000_t202" style="position:absolute;left:0;text-align:left;margin-left:-6pt;margin-top:-6.6pt;width:309.6pt;height:43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" o:allowincell="f" filled="f" stroked="f">
              <v:textbox>
                <w:txbxContent>
                  <w:p w14:paraId="06FCC3D5" w14:textId="77777777" w:rsidR="004102FC" w:rsidRDefault="004102FC">
                    <w:pPr>
                      <w:pStyle w:val="Heading3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Practicum opdracht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21BC6D29" w14:textId="77777777" w:rsidR="004102FC" w:rsidRDefault="004102FC">
    <w:pPr>
      <w:pStyle w:val="Header"/>
      <w:jc w:val="right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FBA3427" wp14:editId="656FA43E">
              <wp:simplePos x="0" y="0"/>
              <wp:positionH relativeFrom="column">
                <wp:posOffset>-76835</wp:posOffset>
              </wp:positionH>
              <wp:positionV relativeFrom="paragraph">
                <wp:posOffset>172085</wp:posOffset>
              </wp:positionV>
              <wp:extent cx="5852160" cy="0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13.55pt" to="454.8pt,1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" o:allowincell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33C8C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2"/>
    <w:multiLevelType w:val="singleLevel"/>
    <w:tmpl w:val="CE3429A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6EFE65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AE163A9"/>
    <w:multiLevelType w:val="hybridMultilevel"/>
    <w:tmpl w:val="5298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793816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4D2A7683"/>
    <w:multiLevelType w:val="hybridMultilevel"/>
    <w:tmpl w:val="B8C6F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846253"/>
    <w:multiLevelType w:val="hybridMultilevel"/>
    <w:tmpl w:val="C0F4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000C11"/>
    <w:multiLevelType w:val="hybridMultilevel"/>
    <w:tmpl w:val="1D665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9C623C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61DB671B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65FE05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728949DD"/>
    <w:multiLevelType w:val="hybridMultilevel"/>
    <w:tmpl w:val="AF1A0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10"/>
  </w:num>
  <w:num w:numId="5">
    <w:abstractNumId w:val="8"/>
  </w:num>
  <w:num w:numId="6">
    <w:abstractNumId w:val="9"/>
  </w:num>
  <w:num w:numId="7">
    <w:abstractNumId w:val="0"/>
  </w:num>
  <w:num w:numId="8">
    <w:abstractNumId w:val="6"/>
  </w:num>
  <w:num w:numId="9">
    <w:abstractNumId w:val="5"/>
  </w:num>
  <w:num w:numId="10">
    <w:abstractNumId w:val="11"/>
  </w:num>
  <w:num w:numId="11">
    <w:abstractNumId w:val="7"/>
  </w:num>
  <w:num w:numId="1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65B"/>
    <w:rsid w:val="00026D75"/>
    <w:rsid w:val="00081917"/>
    <w:rsid w:val="000835B7"/>
    <w:rsid w:val="000C6576"/>
    <w:rsid w:val="001100F7"/>
    <w:rsid w:val="00134971"/>
    <w:rsid w:val="0019787E"/>
    <w:rsid w:val="001B0F9F"/>
    <w:rsid w:val="001D424D"/>
    <w:rsid w:val="001E4897"/>
    <w:rsid w:val="002645C2"/>
    <w:rsid w:val="00276017"/>
    <w:rsid w:val="002B0B8C"/>
    <w:rsid w:val="002B0F30"/>
    <w:rsid w:val="002D4241"/>
    <w:rsid w:val="002E78AE"/>
    <w:rsid w:val="0031235C"/>
    <w:rsid w:val="003A455D"/>
    <w:rsid w:val="004102FC"/>
    <w:rsid w:val="004161C5"/>
    <w:rsid w:val="0046473A"/>
    <w:rsid w:val="004A318F"/>
    <w:rsid w:val="004B0B33"/>
    <w:rsid w:val="004E0B5D"/>
    <w:rsid w:val="0053790C"/>
    <w:rsid w:val="0058322A"/>
    <w:rsid w:val="005A4402"/>
    <w:rsid w:val="005F207D"/>
    <w:rsid w:val="00622CDC"/>
    <w:rsid w:val="006C2FAD"/>
    <w:rsid w:val="006E5401"/>
    <w:rsid w:val="00706C61"/>
    <w:rsid w:val="00771B95"/>
    <w:rsid w:val="007723BD"/>
    <w:rsid w:val="007807D9"/>
    <w:rsid w:val="00792A71"/>
    <w:rsid w:val="007E603D"/>
    <w:rsid w:val="00801533"/>
    <w:rsid w:val="00802CF4"/>
    <w:rsid w:val="00840653"/>
    <w:rsid w:val="008B365B"/>
    <w:rsid w:val="008E1F06"/>
    <w:rsid w:val="00915A37"/>
    <w:rsid w:val="00A80E97"/>
    <w:rsid w:val="00AD0FBD"/>
    <w:rsid w:val="00AE1D46"/>
    <w:rsid w:val="00B34813"/>
    <w:rsid w:val="00B56E17"/>
    <w:rsid w:val="00B93AB2"/>
    <w:rsid w:val="00B95CCC"/>
    <w:rsid w:val="00BC4A37"/>
    <w:rsid w:val="00BF697C"/>
    <w:rsid w:val="00D50839"/>
    <w:rsid w:val="00D92620"/>
    <w:rsid w:val="00DD39CE"/>
    <w:rsid w:val="00E80741"/>
    <w:rsid w:val="00E9289A"/>
    <w:rsid w:val="00EB6B29"/>
    <w:rsid w:val="00FF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B14F5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1B95"/>
    <w:rPr>
      <w:rFonts w:ascii="Arial" w:hAnsi="Arial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4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Times New Roman" w:hAnsi="Times New Roman"/>
      <w:b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Times New Roman" w:hAnsi="Times New Roman"/>
      <w:b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32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sz w:val="36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odyText">
    <w:name w:val="Body Text"/>
    <w:aliases w:val="Textkörper Char"/>
    <w:basedOn w:val="Normal"/>
    <w:link w:val="BodyTextChar"/>
    <w:rPr>
      <w:b/>
      <w:sz w:val="48"/>
    </w:rPr>
  </w:style>
  <w:style w:type="paragraph" w:styleId="List">
    <w:name w:val="List"/>
    <w:basedOn w:val="Normal"/>
    <w:pPr>
      <w:ind w:left="360" w:hanging="360"/>
    </w:pPr>
  </w:style>
  <w:style w:type="paragraph" w:styleId="ListContinue">
    <w:name w:val="List Continue"/>
    <w:basedOn w:val="Normal"/>
    <w:pPr>
      <w:spacing w:after="120"/>
      <w:ind w:left="360"/>
    </w:pPr>
    <w:rPr>
      <w:rFonts w:ascii="Times New Roman" w:hAnsi="Times New Roman"/>
    </w:rPr>
  </w:style>
  <w:style w:type="character" w:styleId="Hyperlink">
    <w:name w:val="Hyperlink"/>
    <w:rPr>
      <w:color w:val="0000FF"/>
      <w:u w:val="single"/>
    </w:rPr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 New Roman" w:hAnsi="Times New Roman"/>
    </w:rPr>
  </w:style>
  <w:style w:type="paragraph" w:styleId="ListBullet3">
    <w:name w:val="List Bullet 3"/>
    <w:basedOn w:val="Normal"/>
    <w:autoRedefine/>
    <w:pPr>
      <w:numPr>
        <w:numId w:val="2"/>
      </w:numPr>
      <w:tabs>
        <w:tab w:val="clear" w:pos="926"/>
        <w:tab w:val="num" w:pos="1080"/>
      </w:tabs>
      <w:ind w:left="1080"/>
    </w:pPr>
    <w:rPr>
      <w:rFonts w:ascii="Times New Roman" w:hAnsi="Times New Roman"/>
    </w:rPr>
  </w:style>
  <w:style w:type="paragraph" w:customStyle="1" w:styleId="fontysstandaardinspringen">
    <w:name w:val="fontys standaard inspringen"/>
    <w:basedOn w:val="NormalIndent"/>
    <w:autoRedefine/>
    <w:pPr>
      <w:ind w:left="993"/>
    </w:pPr>
    <w:rPr>
      <w:rFonts w:ascii="Arial" w:hAnsi="Arial"/>
    </w:rPr>
  </w:style>
  <w:style w:type="paragraph" w:styleId="NormalIndent">
    <w:name w:val="Normal Indent"/>
    <w:basedOn w:val="Normal"/>
    <w:pPr>
      <w:ind w:left="708"/>
    </w:pPr>
    <w:rPr>
      <w:rFonts w:ascii="Times New Roman" w:hAnsi="Times New Roman"/>
    </w:rPr>
  </w:style>
  <w:style w:type="paragraph" w:styleId="List5">
    <w:name w:val="List 5"/>
    <w:basedOn w:val="Normal"/>
    <w:pPr>
      <w:ind w:left="1800" w:hanging="360"/>
    </w:pPr>
    <w:rPr>
      <w:rFonts w:ascii="Times New Roman" w:hAnsi="Times New Roman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rPr>
      <w:rFonts w:ascii="Courier New" w:hAnsi="Courier New"/>
      <w:sz w:val="16"/>
    </w:rPr>
  </w:style>
  <w:style w:type="paragraph" w:styleId="BodyText3">
    <w:name w:val="Body Text 3"/>
    <w:basedOn w:val="Normal"/>
    <w:rPr>
      <w:rFonts w:ascii="Courier New" w:hAnsi="Courier New"/>
      <w:i/>
      <w:sz w:val="16"/>
    </w:rPr>
  </w:style>
  <w:style w:type="paragraph" w:styleId="BalloonText">
    <w:name w:val="Balloon Text"/>
    <w:basedOn w:val="Normal"/>
    <w:semiHidden/>
    <w:rsid w:val="008B36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rsid w:val="0046473A"/>
    <w:pPr>
      <w:ind w:left="720"/>
      <w:contextualSpacing/>
    </w:pPr>
  </w:style>
  <w:style w:type="character" w:customStyle="1" w:styleId="BodyTextChar">
    <w:name w:val="Body Text Char"/>
    <w:aliases w:val="Textkörper Char Char"/>
    <w:basedOn w:val="DefaultParagraphFont"/>
    <w:link w:val="BodyText"/>
    <w:rsid w:val="00B93AB2"/>
    <w:rPr>
      <w:rFonts w:ascii="Arial" w:hAnsi="Arial"/>
      <w:b/>
      <w:sz w:val="48"/>
      <w:lang w:val="nl-NL" w:eastAsia="nl-NL"/>
    </w:rPr>
  </w:style>
  <w:style w:type="character" w:customStyle="1" w:styleId="CommentTextChar">
    <w:name w:val="Comment Text Char"/>
    <w:basedOn w:val="DefaultParagraphFont"/>
    <w:link w:val="CommentText"/>
    <w:semiHidden/>
    <w:rsid w:val="00B93AB2"/>
    <w:rPr>
      <w:rFonts w:ascii="Arial" w:hAnsi="Arial"/>
      <w:lang w:val="nl-NL" w:eastAsia="nl-NL"/>
    </w:rPr>
  </w:style>
  <w:style w:type="character" w:styleId="Strong">
    <w:name w:val="Strong"/>
    <w:basedOn w:val="DefaultParagraphFont"/>
    <w:qFormat/>
    <w:rsid w:val="004A318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1B95"/>
    <w:rPr>
      <w:rFonts w:ascii="Arial" w:hAnsi="Arial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4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Times New Roman" w:hAnsi="Times New Roman"/>
      <w:b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Times New Roman" w:hAnsi="Times New Roman"/>
      <w:b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32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sz w:val="36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odyText">
    <w:name w:val="Body Text"/>
    <w:aliases w:val="Textkörper Char"/>
    <w:basedOn w:val="Normal"/>
    <w:link w:val="BodyTextChar"/>
    <w:rPr>
      <w:b/>
      <w:sz w:val="48"/>
    </w:rPr>
  </w:style>
  <w:style w:type="paragraph" w:styleId="List">
    <w:name w:val="List"/>
    <w:basedOn w:val="Normal"/>
    <w:pPr>
      <w:ind w:left="360" w:hanging="360"/>
    </w:pPr>
  </w:style>
  <w:style w:type="paragraph" w:styleId="ListContinue">
    <w:name w:val="List Continue"/>
    <w:basedOn w:val="Normal"/>
    <w:pPr>
      <w:spacing w:after="120"/>
      <w:ind w:left="360"/>
    </w:pPr>
    <w:rPr>
      <w:rFonts w:ascii="Times New Roman" w:hAnsi="Times New Roman"/>
    </w:rPr>
  </w:style>
  <w:style w:type="character" w:styleId="Hyperlink">
    <w:name w:val="Hyperlink"/>
    <w:rPr>
      <w:color w:val="0000FF"/>
      <w:u w:val="single"/>
    </w:rPr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 New Roman" w:hAnsi="Times New Roman"/>
    </w:rPr>
  </w:style>
  <w:style w:type="paragraph" w:styleId="ListBullet3">
    <w:name w:val="List Bullet 3"/>
    <w:basedOn w:val="Normal"/>
    <w:autoRedefine/>
    <w:pPr>
      <w:numPr>
        <w:numId w:val="2"/>
      </w:numPr>
      <w:tabs>
        <w:tab w:val="clear" w:pos="926"/>
        <w:tab w:val="num" w:pos="1080"/>
      </w:tabs>
      <w:ind w:left="1080"/>
    </w:pPr>
    <w:rPr>
      <w:rFonts w:ascii="Times New Roman" w:hAnsi="Times New Roman"/>
    </w:rPr>
  </w:style>
  <w:style w:type="paragraph" w:customStyle="1" w:styleId="fontysstandaardinspringen">
    <w:name w:val="fontys standaard inspringen"/>
    <w:basedOn w:val="NormalIndent"/>
    <w:autoRedefine/>
    <w:pPr>
      <w:ind w:left="993"/>
    </w:pPr>
    <w:rPr>
      <w:rFonts w:ascii="Arial" w:hAnsi="Arial"/>
    </w:rPr>
  </w:style>
  <w:style w:type="paragraph" w:styleId="NormalIndent">
    <w:name w:val="Normal Indent"/>
    <w:basedOn w:val="Normal"/>
    <w:pPr>
      <w:ind w:left="708"/>
    </w:pPr>
    <w:rPr>
      <w:rFonts w:ascii="Times New Roman" w:hAnsi="Times New Roman"/>
    </w:rPr>
  </w:style>
  <w:style w:type="paragraph" w:styleId="List5">
    <w:name w:val="List 5"/>
    <w:basedOn w:val="Normal"/>
    <w:pPr>
      <w:ind w:left="1800" w:hanging="360"/>
    </w:pPr>
    <w:rPr>
      <w:rFonts w:ascii="Times New Roman" w:hAnsi="Times New Roman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rPr>
      <w:rFonts w:ascii="Courier New" w:hAnsi="Courier New"/>
      <w:sz w:val="16"/>
    </w:rPr>
  </w:style>
  <w:style w:type="paragraph" w:styleId="BodyText3">
    <w:name w:val="Body Text 3"/>
    <w:basedOn w:val="Normal"/>
    <w:rPr>
      <w:rFonts w:ascii="Courier New" w:hAnsi="Courier New"/>
      <w:i/>
      <w:sz w:val="16"/>
    </w:rPr>
  </w:style>
  <w:style w:type="paragraph" w:styleId="BalloonText">
    <w:name w:val="Balloon Text"/>
    <w:basedOn w:val="Normal"/>
    <w:semiHidden/>
    <w:rsid w:val="008B36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rsid w:val="0046473A"/>
    <w:pPr>
      <w:ind w:left="720"/>
      <w:contextualSpacing/>
    </w:pPr>
  </w:style>
  <w:style w:type="character" w:customStyle="1" w:styleId="BodyTextChar">
    <w:name w:val="Body Text Char"/>
    <w:aliases w:val="Textkörper Char Char"/>
    <w:basedOn w:val="DefaultParagraphFont"/>
    <w:link w:val="BodyText"/>
    <w:rsid w:val="00B93AB2"/>
    <w:rPr>
      <w:rFonts w:ascii="Arial" w:hAnsi="Arial"/>
      <w:b/>
      <w:sz w:val="48"/>
      <w:lang w:val="nl-NL" w:eastAsia="nl-NL"/>
    </w:rPr>
  </w:style>
  <w:style w:type="character" w:customStyle="1" w:styleId="CommentTextChar">
    <w:name w:val="Comment Text Char"/>
    <w:basedOn w:val="DefaultParagraphFont"/>
    <w:link w:val="CommentText"/>
    <w:semiHidden/>
    <w:rsid w:val="00B93AB2"/>
    <w:rPr>
      <w:rFonts w:ascii="Arial" w:hAnsi="Arial"/>
      <w:lang w:val="nl-NL" w:eastAsia="nl-NL"/>
    </w:rPr>
  </w:style>
  <w:style w:type="character" w:styleId="Strong">
    <w:name w:val="Strong"/>
    <w:basedOn w:val="DefaultParagraphFont"/>
    <w:qFormat/>
    <w:rsid w:val="004A31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1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Hash_table" TargetMode="External"/><Relationship Id="rId14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w98\sjablonen\Fontys%20Techniek\Beschrijving-modu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81111395AAF44AAF6F88D139245C59" ma:contentTypeVersion="0" ma:contentTypeDescription="Create a new document." ma:contentTypeScope="" ma:versionID="b910dfefe9fc416e82035581f581bc1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9AD596-7C32-4C4D-B846-F95642B4C274}"/>
</file>

<file path=customXml/itemProps2.xml><?xml version="1.0" encoding="utf-8"?>
<ds:datastoreItem xmlns:ds="http://schemas.openxmlformats.org/officeDocument/2006/customXml" ds:itemID="{55A877A9-2002-9045-9FF0-65CC74579790}"/>
</file>

<file path=customXml/itemProps3.xml><?xml version="1.0" encoding="utf-8"?>
<ds:datastoreItem xmlns:ds="http://schemas.openxmlformats.org/officeDocument/2006/customXml" ds:itemID="{AACE1A3D-1E41-41A6-B1F9-CE73282F3AFC}"/>
</file>

<file path=customXml/itemProps4.xml><?xml version="1.0" encoding="utf-8"?>
<ds:datastoreItem xmlns:ds="http://schemas.openxmlformats.org/officeDocument/2006/customXml" ds:itemID="{CEC6A361-6388-4F19-9183-474FC31847EA}"/>
</file>

<file path=docProps/app.xml><?xml version="1.0" encoding="utf-8"?>
<Properties xmlns="http://schemas.openxmlformats.org/officeDocument/2006/extended-properties" xmlns:vt="http://schemas.openxmlformats.org/officeDocument/2006/docPropsVTypes">
  <Template>\w98\sjablonen\Fontys Techniek\Beschrijving-module.dot</Template>
  <TotalTime>124</TotalTime>
  <Pages>2</Pages>
  <Words>678</Words>
  <Characters>3869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Module:</vt:lpstr>
    </vt:vector>
  </TitlesOfParts>
  <Company>Fontys Hogescholen</Company>
  <LinksUpToDate>false</LinksUpToDate>
  <CharactersWithSpaces>4538</CharactersWithSpaces>
  <SharedDoc>false</SharedDoc>
  <HLinks>
    <vt:vector size="12" baseType="variant">
      <vt:variant>
        <vt:i4>3407935</vt:i4>
      </vt:variant>
      <vt:variant>
        <vt:i4>0</vt:i4>
      </vt:variant>
      <vt:variant>
        <vt:i4>0</vt:i4>
      </vt:variant>
      <vt:variant>
        <vt:i4>5</vt:i4>
      </vt:variant>
      <vt:variant>
        <vt:lpwstr>http://nl.wikipedia.org/wiki/Schutten_(sluis)</vt:lpwstr>
      </vt:variant>
      <vt:variant>
        <vt:lpwstr/>
      </vt:variant>
      <vt:variant>
        <vt:i4>327797</vt:i4>
      </vt:variant>
      <vt:variant>
        <vt:i4>5866</vt:i4>
      </vt:variant>
      <vt:variant>
        <vt:i4>1026</vt:i4>
      </vt:variant>
      <vt:variant>
        <vt:i4>1</vt:i4>
      </vt:variant>
      <vt:variant>
        <vt:lpwstr>sluis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Module:</dc:title>
  <dc:subject/>
  <dc:creator>C. van Tilborg</dc:creator>
  <cp:keywords/>
  <cp:lastModifiedBy>Freddy Hurkmans</cp:lastModifiedBy>
  <cp:revision>14</cp:revision>
  <cp:lastPrinted>2012-10-02T21:09:00Z</cp:lastPrinted>
  <dcterms:created xsi:type="dcterms:W3CDTF">2014-12-08T21:25:00Z</dcterms:created>
  <dcterms:modified xsi:type="dcterms:W3CDTF">2015-11-13T10:46:00Z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0x0101009681111395AAF44AAF6F88D139245C59</vt:lpwstr>
  </property>
</Properties>
</file>